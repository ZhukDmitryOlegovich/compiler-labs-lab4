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5D547997" w:rsidR="002858E0" w:rsidRPr="00D86F41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D86F41" w:rsidRPr="00D86F4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14:paraId="3249AD96" w14:textId="6EEB08C7" w:rsidR="002858E0" w:rsidRPr="00D86F41" w:rsidRDefault="00D86F41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Объектно-ориентированный лексический анализатор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36A7BE14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D86F41"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35697384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навыка р</w:t>
      </w:r>
      <w:r w:rsidR="00D86F41">
        <w:rPr>
          <w:rFonts w:ascii="Times New Roman" w:eastAsia="Times New Roman" w:hAnsi="Times New Roman" w:cs="Times New Roman"/>
          <w:sz w:val="28"/>
          <w:szCs w:val="28"/>
          <w:lang w:val="ru-RU"/>
        </w:rPr>
        <w:t>еализации лексического анализатора на объектно-ориентированном языке без применения каких-либо средств автоматизации решения задачи лексического анализатора.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510B4850" w:rsidR="008D3600" w:rsidRDefault="0061627C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лабораторной работе </w:t>
      </w:r>
      <w:r w:rsidR="00CA7086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предлагается реализовать две первые фазы стадии анализа: чтение входного потока и лексический анализ. При этом следует придерживаться схемы реализации объектно-ориентированного лексического анализатора, рассмотренной на лекции.</w:t>
      </w:r>
    </w:p>
    <w:p w14:paraId="38E2069F" w14:textId="7C5698F7" w:rsidR="00CA7086" w:rsidRDefault="00CA7086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лексических доменов должны вычисляться их атрибуты:</w:t>
      </w:r>
    </w:p>
    <w:p w14:paraId="7E6459A0" w14:textId="6F9D8AF7" w:rsid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7086">
        <w:rPr>
          <w:rFonts w:ascii="Times New Roman" w:eastAsia="Times New Roman" w:hAnsi="Times New Roman" w:cs="Times New Roman"/>
          <w:sz w:val="28"/>
          <w:szCs w:val="28"/>
          <w:lang w:val="ru-RU"/>
        </w:rPr>
        <w:t>для целых чисел атрибут должен быть целы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CA70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числом;</w:t>
      </w:r>
    </w:p>
    <w:p w14:paraId="09E91886" w14:textId="2997B0DB" w:rsid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идентификаторов – номер в таблице идентификаторов;</w:t>
      </w:r>
    </w:p>
    <w:p w14:paraId="3B688DB0" w14:textId="2BB97206" w:rsidR="00CA7086" w:rsidRPr="00CA7086" w:rsidRDefault="00CA7086" w:rsidP="00CA7086">
      <w:pPr>
        <w:pStyle w:val="a7"/>
        <w:numPr>
          <w:ilvl w:val="0"/>
          <w:numId w:val="6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строковых констант – значение, изображаемое самой строковой константой (т.е. без окружающих кавычек и с интерпретацией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escape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-последовательностей)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5521C95C" w14:textId="5A6F5F9E" w:rsidR="00870EBE" w:rsidRPr="001C4E8A" w:rsidRDefault="00A91515" w:rsidP="00A91515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Символьные литералы: ограничены </w:t>
      </w:r>
      <w:r w:rsidR="00DA00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апострофами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могут </w:t>
      </w:r>
      <w:r w:rsidR="00DA00B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содержать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Escape</w:t>
      </w:r>
      <w:r w:rsidRPr="00A9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последовательности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ru-RU"/>
        </w:rPr>
        <w:t>\’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», «</w:t>
      </w:r>
      <w:r w:rsidRPr="00DA00B6">
        <w:rPr>
          <w:rFonts w:ascii="Courier New" w:eastAsia="Times New Roman" w:hAnsi="Courier New" w:cs="Times New Roman"/>
          <w:b/>
          <w:bCs/>
          <w:sz w:val="28"/>
          <w:szCs w:val="28"/>
          <w:lang w:val="ru-RU"/>
        </w:rPr>
        <w:t>\</w:t>
      </w:r>
      <w:r w:rsidRPr="00DA00B6">
        <w:rPr>
          <w:rFonts w:ascii="Courier New" w:eastAsia="Times New Roman" w:hAnsi="Courier New" w:cs="Times New Roman"/>
          <w:b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», «</w:t>
      </w:r>
      <w:r w:rsidR="00DA00B6" w:rsidRPr="00DA00B6">
        <w:rPr>
          <w:rFonts w:ascii="Courier New" w:eastAsia="Times New Roman" w:hAnsi="Courier New" w:cs="Times New Roman"/>
          <w:b/>
          <w:sz w:val="28"/>
          <w:szCs w:val="28"/>
          <w:lang w:val="ru-RU"/>
        </w:rPr>
        <w:t>\\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и «</w:t>
      </w:r>
      <w:r w:rsidRPr="00DA00B6">
        <w:rPr>
          <w:rFonts w:ascii="Courier New" w:eastAsia="Times New Roman" w:hAnsi="Courier New" w:cs="Times New Roman"/>
          <w:b/>
          <w:sz w:val="28"/>
          <w:szCs w:val="28"/>
          <w:lang w:val="ru-RU"/>
        </w:rPr>
        <w:t>\</w:t>
      </w:r>
      <w:r w:rsidRPr="00DA00B6">
        <w:rPr>
          <w:rFonts w:ascii="Courier New" w:eastAsia="Times New Roman" w:hAnsi="Courier New" w:cs="Times New Roman"/>
          <w:b/>
          <w:sz w:val="28"/>
          <w:szCs w:val="28"/>
          <w:lang w:val="en-US"/>
        </w:rPr>
        <w:t>xxxx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(здесь буквы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обозначают шестнадцатеричные цифры). Идентификаторы: последовательности буквенно-цифровых символов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Unicode</w:t>
      </w:r>
      <w:r w:rsidRPr="00A9151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длинной от 2 до 10 символов, начинающиеся и заканчивающиеся буквой. Ключевые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слова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z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»,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for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», «</w:t>
      </w:r>
      <w:r w:rsidRPr="00A91515">
        <w:rPr>
          <w:rFonts w:ascii="Courier New" w:eastAsia="Times New Roman" w:hAnsi="Courier New" w:cs="Courier New"/>
          <w:b/>
          <w:sz w:val="28"/>
          <w:szCs w:val="28"/>
          <w:lang w:val="en-US"/>
        </w:rPr>
        <w:t>forward</w:t>
      </w:r>
      <w:r w:rsidRPr="001C4E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».</w:t>
      </w:r>
    </w:p>
    <w:p w14:paraId="05CBA411" w14:textId="20A5C336" w:rsidR="00A91FEC" w:rsidRPr="00DA00B6" w:rsidRDefault="003A6830" w:rsidP="00DA00B6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5FCE144E" w14:textId="4B74065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DA00B6" w:rsidRPr="00DA00B6">
        <w:rPr>
          <w:bCs/>
          <w:lang w:val="en-US"/>
        </w:rPr>
        <w:t>1:</w:t>
      </w:r>
      <w:r w:rsidR="000C2123" w:rsidRPr="000C2123">
        <w:rPr>
          <w:lang w:val="en-US"/>
        </w:rPr>
        <w:t xml:space="preserve"> </w:t>
      </w:r>
      <w:r w:rsidR="000C2123" w:rsidRPr="000C2123">
        <w:rPr>
          <w:bCs/>
          <w:lang w:val="en-US"/>
        </w:rPr>
        <w:t>use colored::Colorize;</w:t>
      </w:r>
    </w:p>
    <w:p w14:paraId="7FEDCDCC" w14:textId="3D24A92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2: use </w:t>
      </w:r>
      <w:proofErr w:type="gramStart"/>
      <w:r w:rsidR="000C2123" w:rsidRPr="000C2123">
        <w:rPr>
          <w:bCs/>
          <w:lang w:val="en-US"/>
        </w:rPr>
        <w:t>std::</w:t>
      </w:r>
      <w:proofErr w:type="gramEnd"/>
      <w:r w:rsidR="000C2123" w:rsidRPr="000C2123">
        <w:rPr>
          <w:bCs/>
          <w:lang w:val="en-US"/>
        </w:rPr>
        <w:t>collections::HashMap;</w:t>
      </w:r>
    </w:p>
    <w:p w14:paraId="60FD06AA" w14:textId="427AEE3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3: use </w:t>
      </w:r>
      <w:proofErr w:type="gramStart"/>
      <w:r w:rsidR="000C2123" w:rsidRPr="000C2123">
        <w:rPr>
          <w:bCs/>
          <w:lang w:val="en-US"/>
        </w:rPr>
        <w:t>std::</w:t>
      </w:r>
      <w:proofErr w:type="gramEnd"/>
      <w:r w:rsidR="000C2123" w:rsidRPr="000C2123">
        <w:rPr>
          <w:bCs/>
          <w:lang w:val="en-US"/>
        </w:rPr>
        <w:t>env;</w:t>
      </w:r>
    </w:p>
    <w:p w14:paraId="65F595D3" w14:textId="011105F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4: use </w:t>
      </w:r>
      <w:proofErr w:type="gramStart"/>
      <w:r w:rsidR="000C2123" w:rsidRPr="000C2123">
        <w:rPr>
          <w:bCs/>
          <w:lang w:val="en-US"/>
        </w:rPr>
        <w:t>std::</w:t>
      </w:r>
      <w:proofErr w:type="spellStart"/>
      <w:proofErr w:type="gramEnd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::</w:t>
      </w:r>
      <w:proofErr w:type="spellStart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;</w:t>
      </w:r>
    </w:p>
    <w:p w14:paraId="1981B957" w14:textId="051F0D6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5: </w:t>
      </w:r>
    </w:p>
    <w:p w14:paraId="20AFF17C" w14:textId="135304F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6: #[</w:t>
      </w:r>
      <w:proofErr w:type="gramStart"/>
      <w:r w:rsidR="000C2123" w:rsidRPr="000C2123">
        <w:rPr>
          <w:bCs/>
          <w:lang w:val="en-US"/>
        </w:rPr>
        <w:t>derive(</w:t>
      </w:r>
      <w:proofErr w:type="gramEnd"/>
      <w:r w:rsidR="000C2123" w:rsidRPr="000C2123">
        <w:rPr>
          <w:bCs/>
          <w:lang w:val="en-US"/>
        </w:rPr>
        <w:t>Debug)]</w:t>
      </w:r>
    </w:p>
    <w:p w14:paraId="18CFE257" w14:textId="72F31C9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7: </w:t>
      </w:r>
      <w:proofErr w:type="spellStart"/>
      <w:r w:rsidR="000C2123" w:rsidRPr="000C2123">
        <w:rPr>
          <w:bCs/>
          <w:lang w:val="en-US"/>
        </w:rPr>
        <w:t>enum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TokenType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7A2AD13C" w14:textId="739C635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 xml:space="preserve">8:   </w:t>
      </w:r>
      <w:proofErr w:type="gramStart"/>
      <w:r w:rsidR="000C2123" w:rsidRPr="000C2123">
        <w:rPr>
          <w:bCs/>
          <w:lang w:val="en-US"/>
        </w:rPr>
        <w:t>Spaces(</w:t>
      </w:r>
      <w:proofErr w:type="gramEnd"/>
      <w:r w:rsidR="000C2123" w:rsidRPr="000C2123">
        <w:rPr>
          <w:bCs/>
          <w:lang w:val="en-US"/>
        </w:rPr>
        <w:t>String),</w:t>
      </w:r>
    </w:p>
    <w:p w14:paraId="57A9DC63" w14:textId="519AE8B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 </w:t>
      </w:r>
      <w:r w:rsidR="000C2123" w:rsidRPr="000C2123">
        <w:rPr>
          <w:bCs/>
          <w:lang w:val="en-US"/>
        </w:rPr>
        <w:t>9:   Symbol(char),</w:t>
      </w:r>
    </w:p>
    <w:p w14:paraId="2A78A9E4" w14:textId="3EDEFA5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10:   Identifier(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721A6731" w14:textId="0B37B6F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11:   </w:t>
      </w:r>
      <w:proofErr w:type="gramStart"/>
      <w:r w:rsidR="000C2123" w:rsidRPr="000C2123">
        <w:rPr>
          <w:bCs/>
          <w:lang w:val="en-US"/>
        </w:rPr>
        <w:t>Key(</w:t>
      </w:r>
      <w:proofErr w:type="gramEnd"/>
      <w:r w:rsidR="000C2123" w:rsidRPr="000C2123">
        <w:rPr>
          <w:bCs/>
          <w:lang w:val="en-US"/>
        </w:rPr>
        <w:t>String),</w:t>
      </w:r>
    </w:p>
    <w:p w14:paraId="79F5BB0F" w14:textId="73734B9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12:   Error(char),</w:t>
      </w:r>
    </w:p>
    <w:p w14:paraId="63161CD1" w14:textId="2927D79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13:   </w:t>
      </w:r>
      <w:proofErr w:type="spellStart"/>
      <w:r w:rsidR="000C2123" w:rsidRPr="000C2123">
        <w:rPr>
          <w:bCs/>
          <w:lang w:val="en-US"/>
        </w:rPr>
        <w:t>SimpleError</w:t>
      </w:r>
      <w:proofErr w:type="spellEnd"/>
      <w:r w:rsidR="000C2123" w:rsidRPr="000C2123">
        <w:rPr>
          <w:bCs/>
          <w:lang w:val="en-US"/>
        </w:rPr>
        <w:t>,</w:t>
      </w:r>
    </w:p>
    <w:p w14:paraId="625C6D31" w14:textId="78869FE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14:   End,</w:t>
      </w:r>
    </w:p>
    <w:p w14:paraId="0ED5E6E4" w14:textId="5FB08DB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15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3F07767F" w14:textId="133AC0E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16: </w:t>
      </w:r>
    </w:p>
    <w:p w14:paraId="1C59AC6C" w14:textId="5007936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17: #[</w:t>
      </w:r>
      <w:proofErr w:type="gramStart"/>
      <w:r w:rsidR="000C2123" w:rsidRPr="000C2123">
        <w:rPr>
          <w:bCs/>
          <w:lang w:val="en-US"/>
        </w:rPr>
        <w:t>derive(</w:t>
      </w:r>
      <w:proofErr w:type="gramEnd"/>
      <w:r w:rsidR="000C2123" w:rsidRPr="000C2123">
        <w:rPr>
          <w:bCs/>
          <w:lang w:val="en-US"/>
        </w:rPr>
        <w:t>Debug)]</w:t>
      </w:r>
    </w:p>
    <w:p w14:paraId="37386D3F" w14:textId="4DAE60F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18: struct Token {</w:t>
      </w:r>
    </w:p>
    <w:p w14:paraId="0AC3E4B4" w14:textId="35CB6E7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19:   from: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18298690" w14:textId="585A0A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20:   to: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0C1C0C7F" w14:textId="114CC65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21:   value: </w:t>
      </w:r>
      <w:proofErr w:type="spellStart"/>
      <w:r w:rsidR="000C2123" w:rsidRPr="000C2123">
        <w:rPr>
          <w:bCs/>
          <w:lang w:val="en-US"/>
        </w:rPr>
        <w:t>TokenType</w:t>
      </w:r>
      <w:proofErr w:type="spellEnd"/>
      <w:r w:rsidR="000C2123" w:rsidRPr="000C2123">
        <w:rPr>
          <w:bCs/>
          <w:lang w:val="en-US"/>
        </w:rPr>
        <w:t>,</w:t>
      </w:r>
    </w:p>
    <w:p w14:paraId="2B1810DF" w14:textId="4962AE2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22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554BFF58" w14:textId="69C1171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23: </w:t>
      </w:r>
    </w:p>
    <w:p w14:paraId="5F8FC5FB" w14:textId="2F9FBB4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24: #[</w:t>
      </w:r>
      <w:proofErr w:type="gramStart"/>
      <w:r w:rsidR="000C2123" w:rsidRPr="000C2123">
        <w:rPr>
          <w:bCs/>
          <w:lang w:val="en-US"/>
        </w:rPr>
        <w:t>derive(</w:t>
      </w:r>
      <w:proofErr w:type="gramEnd"/>
      <w:r w:rsidR="000C2123" w:rsidRPr="000C2123">
        <w:rPr>
          <w:bCs/>
          <w:lang w:val="en-US"/>
        </w:rPr>
        <w:t>Debug)]</w:t>
      </w:r>
    </w:p>
    <w:p w14:paraId="29AB276B" w14:textId="1DE0582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25: struct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261409AA" w14:textId="42A397D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26:   </w:t>
      </w:r>
      <w:proofErr w:type="spellStart"/>
      <w:r w:rsidR="000C2123" w:rsidRPr="000C2123">
        <w:rPr>
          <w:bCs/>
          <w:lang w:val="en-US"/>
        </w:rPr>
        <w:t>arr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Vec</w:t>
      </w:r>
      <w:proofErr w:type="spellEnd"/>
      <w:r w:rsidR="000C2123" w:rsidRPr="000C2123">
        <w:rPr>
          <w:bCs/>
          <w:lang w:val="en-US"/>
        </w:rPr>
        <w:t>&lt;char&gt;,</w:t>
      </w:r>
    </w:p>
    <w:p w14:paraId="69C397C5" w14:textId="190485E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27: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0FA258AE" w14:textId="5D92636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28:   pos: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6230C534" w14:textId="53FC813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29: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,</w:t>
      </w:r>
    </w:p>
    <w:p w14:paraId="040A4C5D" w14:textId="18F6258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30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1A20318D" w14:textId="360A59E6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31: </w:t>
      </w:r>
    </w:p>
    <w:p w14:paraId="6019B6AD" w14:textId="4627ACB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32: #[</w:t>
      </w:r>
      <w:proofErr w:type="gramStart"/>
      <w:r w:rsidR="000C2123" w:rsidRPr="000C2123">
        <w:rPr>
          <w:bCs/>
          <w:lang w:val="en-US"/>
        </w:rPr>
        <w:t>derive(</w:t>
      </w:r>
      <w:proofErr w:type="gramEnd"/>
      <w:r w:rsidR="000C2123" w:rsidRPr="000C2123">
        <w:rPr>
          <w:bCs/>
          <w:lang w:val="en-US"/>
        </w:rPr>
        <w:t>Debug)]</w:t>
      </w:r>
    </w:p>
    <w:p w14:paraId="5581FD7D" w14:textId="7B18B77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33: struct Position {</w:t>
      </w:r>
    </w:p>
    <w:p w14:paraId="76E67ACD" w14:textId="7E4481F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34: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,</w:t>
      </w:r>
    </w:p>
    <w:p w14:paraId="0301F4E0" w14:textId="253BB4A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35:   pos: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7D1BE626" w14:textId="7E8F551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36: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 xml:space="preserve">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),</w:t>
      </w:r>
    </w:p>
    <w:p w14:paraId="32594987" w14:textId="5BC06A6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37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2666850E" w14:textId="7FBF1F2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38: </w:t>
      </w:r>
    </w:p>
    <w:p w14:paraId="460B28BA" w14:textId="621BE3C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39: </w:t>
      </w:r>
      <w:proofErr w:type="spellStart"/>
      <w:r w:rsidR="000C2123" w:rsidRPr="000C2123">
        <w:rPr>
          <w:bCs/>
          <w:lang w:val="en-US"/>
        </w:rPr>
        <w:t>impl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35263BB7" w14:textId="62FF236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40: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gramStart"/>
      <w:r w:rsidR="000C2123" w:rsidRPr="000C2123">
        <w:rPr>
          <w:bCs/>
          <w:lang w:val="en-US"/>
        </w:rPr>
        <w:t>new(</w:t>
      </w:r>
      <w:proofErr w:type="gramEnd"/>
      <w:r w:rsidR="000C2123" w:rsidRPr="000C2123">
        <w:rPr>
          <w:bCs/>
          <w:lang w:val="en-US"/>
        </w:rPr>
        <w:t>s: String) -&gt; Self {</w:t>
      </w:r>
    </w:p>
    <w:p w14:paraId="16CDB4A6" w14:textId="70FD66B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41:     Self {</w:t>
      </w:r>
    </w:p>
    <w:p w14:paraId="6C97FD9F" w14:textId="445ADEA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42:       </w:t>
      </w:r>
      <w:proofErr w:type="spellStart"/>
      <w:r w:rsidR="000C2123" w:rsidRPr="000C2123">
        <w:rPr>
          <w:bCs/>
          <w:lang w:val="en-US"/>
        </w:rPr>
        <w:t>arr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proofErr w:type="gramStart"/>
      <w:r w:rsidR="000C2123" w:rsidRPr="000C2123">
        <w:rPr>
          <w:bCs/>
          <w:lang w:val="en-US"/>
        </w:rPr>
        <w:t>s.chars</w:t>
      </w:r>
      <w:proofErr w:type="spellEnd"/>
      <w:proofErr w:type="gramEnd"/>
      <w:r w:rsidR="000C2123" w:rsidRPr="000C2123">
        <w:rPr>
          <w:bCs/>
          <w:lang w:val="en-US"/>
        </w:rPr>
        <w:t>().collect(),</w:t>
      </w:r>
    </w:p>
    <w:p w14:paraId="1DE9BB3E" w14:textId="33C9C4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43:       pos: (1, 1),</w:t>
      </w:r>
    </w:p>
    <w:p w14:paraId="2AC10461" w14:textId="5E7EF63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44:    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>: (1, 0),</w:t>
      </w:r>
    </w:p>
    <w:p w14:paraId="49D1C252" w14:textId="47B8219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45:    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>: 0,</w:t>
      </w:r>
    </w:p>
    <w:p w14:paraId="0F18AFC4" w14:textId="7DEDDC5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46: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411B9BDD" w14:textId="292A2BA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47: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5B3746D3" w14:textId="51D974DE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48: </w:t>
      </w:r>
    </w:p>
    <w:p w14:paraId="72A4E8D0" w14:textId="36DBCC5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49: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see(&amp;self) -&gt; Option&lt;char&gt; {</w:t>
      </w:r>
    </w:p>
    <w:p w14:paraId="3B845D70" w14:textId="293B3F6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50:     if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&lt; </w:t>
      </w:r>
      <w:proofErr w:type="spellStart"/>
      <w:proofErr w:type="gramStart"/>
      <w:r w:rsidR="000C2123" w:rsidRPr="000C2123">
        <w:rPr>
          <w:bCs/>
          <w:lang w:val="en-US"/>
        </w:rPr>
        <w:t>self.arr.len</w:t>
      </w:r>
      <w:proofErr w:type="spellEnd"/>
      <w:r w:rsidR="000C2123" w:rsidRPr="000C2123">
        <w:rPr>
          <w:bCs/>
          <w:lang w:val="en-US"/>
        </w:rPr>
        <w:t>(</w:t>
      </w:r>
      <w:proofErr w:type="gramEnd"/>
      <w:r w:rsidR="000C2123" w:rsidRPr="000C2123">
        <w:rPr>
          <w:bCs/>
          <w:lang w:val="en-US"/>
        </w:rPr>
        <w:t>) {</w:t>
      </w:r>
    </w:p>
    <w:p w14:paraId="60015E7D" w14:textId="098C8794" w:rsidR="000C2123" w:rsidRPr="001C4E8A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51:       Some(</w:t>
      </w:r>
      <w:proofErr w:type="spellStart"/>
      <w:r w:rsidR="000C2123" w:rsidRPr="000C2123">
        <w:rPr>
          <w:bCs/>
          <w:lang w:val="en-US"/>
        </w:rPr>
        <w:t>self.arr</w:t>
      </w:r>
      <w:proofErr w:type="spellEnd"/>
      <w:r w:rsidR="000C2123" w:rsidRPr="000C2123">
        <w:rPr>
          <w:bCs/>
          <w:lang w:val="en-US"/>
        </w:rPr>
        <w:t>[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])</w:t>
      </w:r>
    </w:p>
    <w:p w14:paraId="2F92C238" w14:textId="6F39F86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52: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  <w:r w:rsidR="000C2123" w:rsidRPr="000C2123">
        <w:rPr>
          <w:bCs/>
          <w:lang w:val="en-US"/>
        </w:rPr>
        <w:t xml:space="preserve"> else {</w:t>
      </w:r>
    </w:p>
    <w:p w14:paraId="2C31ABE5" w14:textId="1DFA833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53:       None</w:t>
      </w:r>
    </w:p>
    <w:p w14:paraId="089C49F6" w14:textId="2E89D1D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lastRenderedPageBreak/>
        <w:t xml:space="preserve"> </w:t>
      </w:r>
      <w:r w:rsidR="000C2123" w:rsidRPr="000C2123">
        <w:rPr>
          <w:bCs/>
          <w:lang w:val="en-US"/>
        </w:rPr>
        <w:t xml:space="preserve">54: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6ECE06B4" w14:textId="784409A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55: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70E42B43" w14:textId="6533691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56: </w:t>
      </w:r>
    </w:p>
    <w:p w14:paraId="7C5C9D8D" w14:textId="0053895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57: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gramStart"/>
      <w:r w:rsidR="000C2123" w:rsidRPr="000C2123">
        <w:rPr>
          <w:bCs/>
          <w:lang w:val="en-US"/>
        </w:rPr>
        <w:t>next(</w:t>
      </w:r>
      <w:proofErr w:type="gramEnd"/>
      <w:r w:rsidR="000C2123" w:rsidRPr="000C2123">
        <w:rPr>
          <w:bCs/>
          <w:lang w:val="en-US"/>
        </w:rPr>
        <w:t>&amp;mut self) -&gt; Option&lt;char&gt; {</w:t>
      </w:r>
    </w:p>
    <w:p w14:paraId="08151FF0" w14:textId="1FC7F33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58:     if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&lt; </w:t>
      </w:r>
      <w:proofErr w:type="spellStart"/>
      <w:proofErr w:type="gramStart"/>
      <w:r w:rsidR="000C2123" w:rsidRPr="000C2123">
        <w:rPr>
          <w:bCs/>
          <w:lang w:val="en-US"/>
        </w:rPr>
        <w:t>self.arr.len</w:t>
      </w:r>
      <w:proofErr w:type="spellEnd"/>
      <w:r w:rsidR="000C2123" w:rsidRPr="000C2123">
        <w:rPr>
          <w:bCs/>
          <w:lang w:val="en-US"/>
        </w:rPr>
        <w:t>(</w:t>
      </w:r>
      <w:proofErr w:type="gramEnd"/>
      <w:r w:rsidR="000C2123" w:rsidRPr="000C2123">
        <w:rPr>
          <w:bCs/>
          <w:lang w:val="en-US"/>
        </w:rPr>
        <w:t>) {</w:t>
      </w:r>
    </w:p>
    <w:p w14:paraId="2D76FB74" w14:textId="54C987E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59:       </w:t>
      </w:r>
      <w:proofErr w:type="gramStart"/>
      <w:r w:rsidR="000C2123" w:rsidRPr="000C2123">
        <w:rPr>
          <w:bCs/>
          <w:lang w:val="en-US"/>
        </w:rPr>
        <w:t>Some(</w:t>
      </w:r>
      <w:proofErr w:type="gramEnd"/>
      <w:r w:rsidR="000C2123" w:rsidRPr="000C2123">
        <w:rPr>
          <w:bCs/>
          <w:lang w:val="en-US"/>
        </w:rPr>
        <w:t>{</w:t>
      </w:r>
    </w:p>
    <w:p w14:paraId="48994CA2" w14:textId="5270714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60:         let x = </w:t>
      </w:r>
      <w:proofErr w:type="spellStart"/>
      <w:r w:rsidR="000C2123" w:rsidRPr="000C2123">
        <w:rPr>
          <w:bCs/>
          <w:lang w:val="en-US"/>
        </w:rPr>
        <w:t>self.arr</w:t>
      </w:r>
      <w:proofErr w:type="spellEnd"/>
      <w:r w:rsidR="000C2123" w:rsidRPr="000C2123">
        <w:rPr>
          <w:bCs/>
          <w:lang w:val="en-US"/>
        </w:rPr>
        <w:t>[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];</w:t>
      </w:r>
    </w:p>
    <w:p w14:paraId="3C1DC53C" w14:textId="3EB5A28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61:        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+= 1;</w:t>
      </w:r>
    </w:p>
    <w:p w14:paraId="5D24553A" w14:textId="59280B2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62:         </w:t>
      </w:r>
      <w:proofErr w:type="spellStart"/>
      <w:proofErr w:type="gramStart"/>
      <w:r w:rsidR="000C2123" w:rsidRPr="000C2123">
        <w:rPr>
          <w:bCs/>
          <w:lang w:val="en-US"/>
        </w:rPr>
        <w:t>self.prev</w:t>
      </w:r>
      <w:proofErr w:type="gramEnd"/>
      <w:r w:rsidR="000C2123" w:rsidRPr="000C2123">
        <w:rPr>
          <w:bCs/>
          <w:lang w:val="en-US"/>
        </w:rPr>
        <w:t>_pos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>;</w:t>
      </w:r>
    </w:p>
    <w:p w14:paraId="55E68862" w14:textId="70418EC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63:        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 xml:space="preserve"> = if x == '\n' {</w:t>
      </w:r>
    </w:p>
    <w:p w14:paraId="080AEA2D" w14:textId="1E0FEC9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64:        </w:t>
      </w:r>
      <w:proofErr w:type="gramStart"/>
      <w:r w:rsidR="000C2123" w:rsidRPr="000C2123">
        <w:rPr>
          <w:bCs/>
          <w:lang w:val="en-US"/>
        </w:rPr>
        <w:t xml:space="preserve">   (</w:t>
      </w:r>
      <w:proofErr w:type="gramEnd"/>
      <w:r w:rsidR="000C2123" w:rsidRPr="000C2123">
        <w:rPr>
          <w:bCs/>
          <w:lang w:val="en-US"/>
        </w:rPr>
        <w:t>self.pos.0 + 1, 1)</w:t>
      </w:r>
    </w:p>
    <w:p w14:paraId="25C67A45" w14:textId="63F45DF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65:    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  <w:r w:rsidR="000C2123" w:rsidRPr="000C2123">
        <w:rPr>
          <w:bCs/>
          <w:lang w:val="en-US"/>
        </w:rPr>
        <w:t xml:space="preserve"> else {</w:t>
      </w:r>
    </w:p>
    <w:p w14:paraId="4A4D6C34" w14:textId="30C5589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66:        </w:t>
      </w:r>
      <w:proofErr w:type="gramStart"/>
      <w:r w:rsidR="000C2123" w:rsidRPr="000C2123">
        <w:rPr>
          <w:bCs/>
          <w:lang w:val="en-US"/>
        </w:rPr>
        <w:t xml:space="preserve">   (</w:t>
      </w:r>
      <w:proofErr w:type="gramEnd"/>
      <w:r w:rsidR="000C2123" w:rsidRPr="000C2123">
        <w:rPr>
          <w:bCs/>
          <w:lang w:val="en-US"/>
        </w:rPr>
        <w:t>self.pos.0, self.pos.1 + 1)</w:t>
      </w:r>
    </w:p>
    <w:p w14:paraId="173CD724" w14:textId="1DE3A75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67:    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  <w:r w:rsidR="000C2123" w:rsidRPr="000C2123">
        <w:rPr>
          <w:bCs/>
          <w:lang w:val="en-US"/>
        </w:rPr>
        <w:t>;</w:t>
      </w:r>
    </w:p>
    <w:p w14:paraId="1416482A" w14:textId="4197875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68:         x</w:t>
      </w:r>
    </w:p>
    <w:p w14:paraId="35DB1CB2" w14:textId="6D2F69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69:  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  <w:r w:rsidR="000C2123" w:rsidRPr="000C2123">
        <w:rPr>
          <w:bCs/>
          <w:lang w:val="en-US"/>
        </w:rPr>
        <w:t>)</w:t>
      </w:r>
    </w:p>
    <w:p w14:paraId="31E89D4D" w14:textId="4EEA42C5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70: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  <w:r w:rsidR="000C2123" w:rsidRPr="000C2123">
        <w:rPr>
          <w:bCs/>
          <w:lang w:val="en-US"/>
        </w:rPr>
        <w:t xml:space="preserve"> else {</w:t>
      </w:r>
    </w:p>
    <w:p w14:paraId="43E75522" w14:textId="0C1050B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71:       None</w:t>
      </w:r>
    </w:p>
    <w:p w14:paraId="1CB9E21B" w14:textId="68F54B7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72: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2223D6BD" w14:textId="255C8C37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73: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53F1DB96" w14:textId="6A7BE31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74: </w:t>
      </w:r>
    </w:p>
    <w:p w14:paraId="0081FBE9" w14:textId="2DC48DC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75: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save_pos</w:t>
      </w:r>
      <w:proofErr w:type="spellEnd"/>
      <w:r w:rsidR="000C2123" w:rsidRPr="000C2123">
        <w:rPr>
          <w:bCs/>
          <w:lang w:val="en-US"/>
        </w:rPr>
        <w:t>(&amp;self) -&gt; Position {</w:t>
      </w:r>
    </w:p>
    <w:p w14:paraId="15A9DB23" w14:textId="6880C92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76:     Position {</w:t>
      </w:r>
    </w:p>
    <w:p w14:paraId="304877C1" w14:textId="2FB1317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77:       </w:t>
      </w:r>
      <w:proofErr w:type="spellStart"/>
      <w:r w:rsidR="000C2123" w:rsidRPr="000C2123">
        <w:rPr>
          <w:bCs/>
          <w:lang w:val="en-US"/>
        </w:rPr>
        <w:t>ind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>,</w:t>
      </w:r>
    </w:p>
    <w:p w14:paraId="6726E244" w14:textId="3BC43FDC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78:       pos: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>,</w:t>
      </w:r>
    </w:p>
    <w:p w14:paraId="59C34745" w14:textId="72D29E48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79:       </w:t>
      </w:r>
      <w:proofErr w:type="spellStart"/>
      <w:r w:rsidR="000C2123" w:rsidRPr="000C2123">
        <w:rPr>
          <w:bCs/>
          <w:lang w:val="en-US"/>
        </w:rPr>
        <w:t>prev_pos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proofErr w:type="gramStart"/>
      <w:r w:rsidR="000C2123" w:rsidRPr="000C2123">
        <w:rPr>
          <w:bCs/>
          <w:lang w:val="en-US"/>
        </w:rPr>
        <w:t>self.prev</w:t>
      </w:r>
      <w:proofErr w:type="gramEnd"/>
      <w:r w:rsidR="000C2123" w:rsidRPr="000C2123">
        <w:rPr>
          <w:bCs/>
          <w:lang w:val="en-US"/>
        </w:rPr>
        <w:t>_pos</w:t>
      </w:r>
      <w:proofErr w:type="spellEnd"/>
      <w:r w:rsidR="000C2123" w:rsidRPr="000C2123">
        <w:rPr>
          <w:bCs/>
          <w:lang w:val="en-US"/>
        </w:rPr>
        <w:t>,</w:t>
      </w:r>
    </w:p>
    <w:p w14:paraId="33920E44" w14:textId="150F155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80:  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053A0546" w14:textId="7EB159E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81: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1DE8F53F" w14:textId="74D3DE51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82: </w:t>
      </w:r>
    </w:p>
    <w:p w14:paraId="0D1528D0" w14:textId="7F04C820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83: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load_</w:t>
      </w:r>
      <w:proofErr w:type="gramStart"/>
      <w:r w:rsidR="000C2123" w:rsidRPr="000C2123">
        <w:rPr>
          <w:bCs/>
          <w:lang w:val="en-US"/>
        </w:rPr>
        <w:t>pos</w:t>
      </w:r>
      <w:proofErr w:type="spellEnd"/>
      <w:r w:rsidR="000C2123" w:rsidRPr="000C2123">
        <w:rPr>
          <w:bCs/>
          <w:lang w:val="en-US"/>
        </w:rPr>
        <w:t>(</w:t>
      </w:r>
      <w:proofErr w:type="gramEnd"/>
      <w:r w:rsidR="000C2123" w:rsidRPr="000C2123">
        <w:rPr>
          <w:bCs/>
          <w:lang w:val="en-US"/>
        </w:rPr>
        <w:t>&amp;mut self, a: Position) {</w:t>
      </w:r>
    </w:p>
    <w:p w14:paraId="7FCB6C81" w14:textId="757E79D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84:     </w:t>
      </w:r>
      <w:proofErr w:type="spellStart"/>
      <w:r w:rsidR="000C2123" w:rsidRPr="000C2123">
        <w:rPr>
          <w:bCs/>
          <w:lang w:val="en-US"/>
        </w:rPr>
        <w:t>self.ind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a.ind</w:t>
      </w:r>
      <w:proofErr w:type="spellEnd"/>
      <w:r w:rsidR="000C2123" w:rsidRPr="000C2123">
        <w:rPr>
          <w:bCs/>
          <w:lang w:val="en-US"/>
        </w:rPr>
        <w:t>;</w:t>
      </w:r>
    </w:p>
    <w:p w14:paraId="3A0E92DD" w14:textId="1014536B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85:     </w:t>
      </w:r>
      <w:proofErr w:type="spellStart"/>
      <w:r w:rsidR="000C2123" w:rsidRPr="000C2123">
        <w:rPr>
          <w:bCs/>
          <w:lang w:val="en-US"/>
        </w:rPr>
        <w:t>self.pos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a.pos</w:t>
      </w:r>
      <w:proofErr w:type="spellEnd"/>
      <w:r w:rsidR="000C2123" w:rsidRPr="000C2123">
        <w:rPr>
          <w:bCs/>
          <w:lang w:val="en-US"/>
        </w:rPr>
        <w:t>;</w:t>
      </w:r>
    </w:p>
    <w:p w14:paraId="5C2507D1" w14:textId="76D0F986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86:     </w:t>
      </w:r>
      <w:proofErr w:type="spellStart"/>
      <w:proofErr w:type="gramStart"/>
      <w:r w:rsidR="000C2123" w:rsidRPr="000C2123">
        <w:rPr>
          <w:bCs/>
          <w:lang w:val="en-US"/>
        </w:rPr>
        <w:t>self.prev</w:t>
      </w:r>
      <w:proofErr w:type="gramEnd"/>
      <w:r w:rsidR="000C2123" w:rsidRPr="000C2123">
        <w:rPr>
          <w:bCs/>
          <w:lang w:val="en-US"/>
        </w:rPr>
        <w:t>_pos</w:t>
      </w:r>
      <w:proofErr w:type="spellEnd"/>
      <w:r w:rsidR="000C2123" w:rsidRPr="000C2123">
        <w:rPr>
          <w:bCs/>
          <w:lang w:val="en-US"/>
        </w:rPr>
        <w:t xml:space="preserve"> = </w:t>
      </w:r>
      <w:proofErr w:type="spellStart"/>
      <w:r w:rsidR="000C2123" w:rsidRPr="000C2123">
        <w:rPr>
          <w:bCs/>
          <w:lang w:val="en-US"/>
        </w:rPr>
        <w:t>a.prev_pos</w:t>
      </w:r>
      <w:proofErr w:type="spellEnd"/>
      <w:r w:rsidR="000C2123" w:rsidRPr="000C2123">
        <w:rPr>
          <w:bCs/>
          <w:lang w:val="en-US"/>
        </w:rPr>
        <w:t>;</w:t>
      </w:r>
    </w:p>
    <w:p w14:paraId="13A9CD79" w14:textId="4A0178B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87: </w:t>
      </w:r>
      <w:proofErr w:type="gramStart"/>
      <w:r w:rsidR="000C2123" w:rsidRPr="000C2123">
        <w:rPr>
          <w:bCs/>
          <w:lang w:val="en-US"/>
        </w:rPr>
        <w:t xml:space="preserve">  }</w:t>
      </w:r>
      <w:proofErr w:type="gramEnd"/>
    </w:p>
    <w:p w14:paraId="743C47B0" w14:textId="3581328A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88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479715A3" w14:textId="387CB019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89: </w:t>
      </w:r>
    </w:p>
    <w:p w14:paraId="0A25DADF" w14:textId="227C92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90: #[</w:t>
      </w:r>
      <w:proofErr w:type="gramStart"/>
      <w:r w:rsidR="000C2123" w:rsidRPr="000C2123">
        <w:rPr>
          <w:bCs/>
          <w:lang w:val="en-US"/>
        </w:rPr>
        <w:t>derive(</w:t>
      </w:r>
      <w:proofErr w:type="gramEnd"/>
      <w:r w:rsidR="000C2123" w:rsidRPr="000C2123">
        <w:rPr>
          <w:bCs/>
          <w:lang w:val="en-US"/>
        </w:rPr>
        <w:t>Debug)]</w:t>
      </w:r>
    </w:p>
    <w:p w14:paraId="694A4984" w14:textId="2007C71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91: struct </w:t>
      </w:r>
      <w:proofErr w:type="spellStart"/>
      <w:proofErr w:type="gramStart"/>
      <w:r w:rsidR="000C2123" w:rsidRPr="000C2123">
        <w:rPr>
          <w:bCs/>
          <w:lang w:val="en-US"/>
        </w:rPr>
        <w:t>ParseToken</w:t>
      </w:r>
      <w:proofErr w:type="spellEnd"/>
      <w:r w:rsidR="000C2123" w:rsidRPr="000C2123">
        <w:rPr>
          <w:bCs/>
          <w:lang w:val="en-US"/>
        </w:rPr>
        <w:t>(</w:t>
      </w:r>
      <w:proofErr w:type="spellStart"/>
      <w:proofErr w:type="gramEnd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 xml:space="preserve">, HashMap&lt;String, </w:t>
      </w:r>
      <w:proofErr w:type="spellStart"/>
      <w:r w:rsidR="000C2123" w:rsidRPr="000C2123">
        <w:rPr>
          <w:bCs/>
          <w:lang w:val="en-US"/>
        </w:rPr>
        <w:t>usize</w:t>
      </w:r>
      <w:proofErr w:type="spellEnd"/>
      <w:r w:rsidR="000C2123" w:rsidRPr="000C2123">
        <w:rPr>
          <w:bCs/>
          <w:lang w:val="en-US"/>
        </w:rPr>
        <w:t>&gt;);</w:t>
      </w:r>
    </w:p>
    <w:p w14:paraId="61F3491C" w14:textId="656E6864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92: </w:t>
      </w:r>
    </w:p>
    <w:p w14:paraId="4D489030" w14:textId="57A7C1C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93: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to_digit_16(d: char) -&gt; Option&lt;u32&gt; {</w:t>
      </w:r>
    </w:p>
    <w:p w14:paraId="73D0532E" w14:textId="59C10BD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94:   </w:t>
      </w:r>
      <w:proofErr w:type="spellStart"/>
      <w:r w:rsidR="000C2123" w:rsidRPr="000C2123">
        <w:rPr>
          <w:bCs/>
          <w:lang w:val="en-US"/>
        </w:rPr>
        <w:t>d.to_</w:t>
      </w:r>
      <w:proofErr w:type="gramStart"/>
      <w:r w:rsidR="000C2123" w:rsidRPr="000C2123">
        <w:rPr>
          <w:bCs/>
          <w:lang w:val="en-US"/>
        </w:rPr>
        <w:t>digit</w:t>
      </w:r>
      <w:proofErr w:type="spellEnd"/>
      <w:r w:rsidR="000C2123" w:rsidRPr="000C2123">
        <w:rPr>
          <w:bCs/>
          <w:lang w:val="en-US"/>
        </w:rPr>
        <w:t>(</w:t>
      </w:r>
      <w:proofErr w:type="gramEnd"/>
      <w:r w:rsidR="000C2123" w:rsidRPr="000C2123">
        <w:rPr>
          <w:bCs/>
          <w:lang w:val="en-US"/>
        </w:rPr>
        <w:t>16)</w:t>
      </w:r>
    </w:p>
    <w:p w14:paraId="1A14126F" w14:textId="5DF0F5B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>95</w:t>
      </w:r>
      <w:proofErr w:type="gramStart"/>
      <w:r w:rsidR="000C2123" w:rsidRPr="000C2123">
        <w:rPr>
          <w:bCs/>
          <w:lang w:val="en-US"/>
        </w:rPr>
        <w:t>: }</w:t>
      </w:r>
      <w:proofErr w:type="gramEnd"/>
    </w:p>
    <w:p w14:paraId="0F13F695" w14:textId="000EBAC2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96: </w:t>
      </w:r>
    </w:p>
    <w:p w14:paraId="0BE765D5" w14:textId="501F5913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97: </w:t>
      </w:r>
      <w:proofErr w:type="spellStart"/>
      <w:r w:rsidR="000C2123" w:rsidRPr="000C2123">
        <w:rPr>
          <w:bCs/>
          <w:lang w:val="en-US"/>
        </w:rPr>
        <w:t>impl</w:t>
      </w:r>
      <w:proofErr w:type="spellEnd"/>
      <w:r w:rsidR="000C2123" w:rsidRPr="000C2123">
        <w:rPr>
          <w:bCs/>
          <w:lang w:val="en-US"/>
        </w:rPr>
        <w:t xml:space="preserve"> </w:t>
      </w:r>
      <w:proofErr w:type="spellStart"/>
      <w:r w:rsidR="000C2123" w:rsidRPr="000C2123">
        <w:rPr>
          <w:bCs/>
          <w:lang w:val="en-US"/>
        </w:rPr>
        <w:t>ParseToken</w:t>
      </w:r>
      <w:proofErr w:type="spellEnd"/>
      <w:r w:rsidR="000C2123" w:rsidRPr="000C2123">
        <w:rPr>
          <w:bCs/>
          <w:lang w:val="en-US"/>
        </w:rPr>
        <w:t xml:space="preserve"> {</w:t>
      </w:r>
    </w:p>
    <w:p w14:paraId="473A5C98" w14:textId="5DA91B5F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1C4E8A">
        <w:rPr>
          <w:bCs/>
          <w:lang w:val="en-US"/>
        </w:rPr>
        <w:t xml:space="preserve"> </w:t>
      </w:r>
      <w:r w:rsidR="000C2123" w:rsidRPr="000C2123">
        <w:rPr>
          <w:bCs/>
          <w:lang w:val="en-US"/>
        </w:rPr>
        <w:t xml:space="preserve">98:   </w:t>
      </w:r>
      <w:proofErr w:type="spellStart"/>
      <w:r w:rsidR="000C2123" w:rsidRPr="000C2123">
        <w:rPr>
          <w:bCs/>
          <w:lang w:val="en-US"/>
        </w:rPr>
        <w:t>fn</w:t>
      </w:r>
      <w:proofErr w:type="spellEnd"/>
      <w:r w:rsidR="000C2123" w:rsidRPr="000C2123">
        <w:rPr>
          <w:bCs/>
          <w:lang w:val="en-US"/>
        </w:rPr>
        <w:t xml:space="preserve"> </w:t>
      </w:r>
      <w:proofErr w:type="gramStart"/>
      <w:r w:rsidR="000C2123" w:rsidRPr="000C2123">
        <w:rPr>
          <w:bCs/>
          <w:lang w:val="en-US"/>
        </w:rPr>
        <w:t>new(</w:t>
      </w:r>
      <w:proofErr w:type="spellStart"/>
      <w:proofErr w:type="gramEnd"/>
      <w:r w:rsidR="000C2123" w:rsidRPr="000C2123">
        <w:rPr>
          <w:bCs/>
          <w:lang w:val="en-US"/>
        </w:rPr>
        <w:t>iter</w:t>
      </w:r>
      <w:proofErr w:type="spellEnd"/>
      <w:r w:rsidR="000C2123" w:rsidRPr="000C2123">
        <w:rPr>
          <w:bCs/>
          <w:lang w:val="en-US"/>
        </w:rPr>
        <w:t xml:space="preserve">: </w:t>
      </w:r>
      <w:proofErr w:type="spellStart"/>
      <w:r w:rsidR="000C2123" w:rsidRPr="000C2123">
        <w:rPr>
          <w:bCs/>
          <w:lang w:val="en-US"/>
        </w:rPr>
        <w:t>SmartIterator</w:t>
      </w:r>
      <w:proofErr w:type="spellEnd"/>
      <w:r w:rsidR="000C2123" w:rsidRPr="000C2123">
        <w:rPr>
          <w:bCs/>
          <w:lang w:val="en-US"/>
        </w:rPr>
        <w:t>) -&gt; Self {</w:t>
      </w:r>
    </w:p>
    <w:p w14:paraId="24FF003F" w14:textId="7AD7CB5D" w:rsidR="000C2123" w:rsidRPr="000C2123" w:rsidRDefault="001C4E8A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>
        <w:t xml:space="preserve"> </w:t>
      </w:r>
      <w:r w:rsidR="000C2123" w:rsidRPr="000C2123">
        <w:rPr>
          <w:bCs/>
          <w:lang w:val="en-US"/>
        </w:rPr>
        <w:t xml:space="preserve">99:     </w:t>
      </w:r>
      <w:proofErr w:type="gramStart"/>
      <w:r w:rsidR="000C2123" w:rsidRPr="000C2123">
        <w:rPr>
          <w:bCs/>
          <w:lang w:val="en-US"/>
        </w:rPr>
        <w:t>Self(</w:t>
      </w:r>
      <w:proofErr w:type="spellStart"/>
      <w:proofErr w:type="gramEnd"/>
      <w:r w:rsidR="000C2123" w:rsidRPr="000C2123">
        <w:rPr>
          <w:bCs/>
          <w:lang w:val="en-US"/>
        </w:rPr>
        <w:t>iter</w:t>
      </w:r>
      <w:proofErr w:type="spellEnd"/>
      <w:r w:rsidR="000C2123" w:rsidRPr="000C2123">
        <w:rPr>
          <w:bCs/>
          <w:lang w:val="en-US"/>
        </w:rPr>
        <w:t>, HashMap::new())</w:t>
      </w:r>
    </w:p>
    <w:p w14:paraId="65B9403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100: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0EE2255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101: </w:t>
      </w:r>
    </w:p>
    <w:p w14:paraId="14BFA2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102: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</w:t>
      </w:r>
      <w:proofErr w:type="gramStart"/>
      <w:r w:rsidRPr="000C2123">
        <w:rPr>
          <w:bCs/>
          <w:lang w:val="en-US"/>
        </w:rPr>
        <w:t>spaces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16BF24D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103:     let mut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 = </w:t>
      </w:r>
      <w:proofErr w:type="gramStart"/>
      <w:r w:rsidRPr="000C2123">
        <w:rPr>
          <w:bCs/>
          <w:lang w:val="en-US"/>
        </w:rPr>
        <w:t>String::</w:t>
      </w:r>
      <w:proofErr w:type="gramEnd"/>
      <w:r w:rsidRPr="000C2123">
        <w:rPr>
          <w:bCs/>
          <w:lang w:val="en-US"/>
        </w:rPr>
        <w:t>new();</w:t>
      </w:r>
    </w:p>
    <w:p w14:paraId="3DF55EE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104:     while let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s @ (' ' | '\t' | '\n')) = self.0.see() {</w:t>
      </w:r>
    </w:p>
    <w:p w14:paraId="0946244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105:       </w:t>
      </w:r>
      <w:proofErr w:type="spellStart"/>
      <w:proofErr w:type="gramStart"/>
      <w:r w:rsidRPr="000C2123">
        <w:rPr>
          <w:bCs/>
          <w:lang w:val="en-US"/>
        </w:rPr>
        <w:t>ans.push</w:t>
      </w:r>
      <w:proofErr w:type="spellEnd"/>
      <w:proofErr w:type="gramEnd"/>
      <w:r w:rsidRPr="000C2123">
        <w:rPr>
          <w:bCs/>
          <w:lang w:val="en-US"/>
        </w:rPr>
        <w:t>(s);</w:t>
      </w:r>
    </w:p>
    <w:p w14:paraId="62EB5E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106:      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();</w:t>
      </w:r>
    </w:p>
    <w:p w14:paraId="7AA0236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107: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6C7C07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108: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Spaces(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6D406F0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109: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BEFB23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110: </w:t>
      </w:r>
    </w:p>
    <w:p w14:paraId="15949FA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111: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next_number16_4(&amp;mut self, x: char) -&gt; Option&lt;char&gt; {</w:t>
      </w:r>
    </w:p>
    <w:p w14:paraId="01BDA1F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112:     to_digit_16(x)</w:t>
      </w:r>
    </w:p>
    <w:p w14:paraId="62FA269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113:       .zip(self.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31A8383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114:       .zip(self.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1D827FE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115:       .zip(self.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().</w:t>
      </w:r>
      <w:proofErr w:type="spellStart"/>
      <w:r w:rsidRPr="000C2123">
        <w:rPr>
          <w:bCs/>
          <w:lang w:val="en-US"/>
        </w:rPr>
        <w:t>and_then</w:t>
      </w:r>
      <w:proofErr w:type="spellEnd"/>
      <w:r w:rsidRPr="000C2123">
        <w:rPr>
          <w:bCs/>
          <w:lang w:val="en-US"/>
        </w:rPr>
        <w:t>(to_digit_16))</w:t>
      </w:r>
    </w:p>
    <w:p w14:paraId="3270E76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116:       .</w:t>
      </w:r>
      <w:proofErr w:type="spellStart"/>
      <w:r w:rsidRPr="000C2123">
        <w:rPr>
          <w:bCs/>
          <w:lang w:val="en-US"/>
        </w:rPr>
        <w:t>and_</w:t>
      </w:r>
      <w:proofErr w:type="gramStart"/>
      <w:r w:rsidRPr="000C2123">
        <w:rPr>
          <w:bCs/>
          <w:lang w:val="en-US"/>
        </w:rPr>
        <w:t>then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>|(((x1, x2), x3), x4)| char::from_u32(((x1 * 16 + x2) * 16 + x3) * 16 + x4))</w:t>
      </w:r>
    </w:p>
    <w:p w14:paraId="30694BC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117: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28C0AF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118: </w:t>
      </w:r>
    </w:p>
    <w:p w14:paraId="618CCBF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</w:t>
      </w:r>
      <w:proofErr w:type="gramStart"/>
      <w:r w:rsidRPr="000C2123">
        <w:rPr>
          <w:bCs/>
          <w:lang w:val="en-US"/>
        </w:rPr>
        <w:t>symbol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7179AB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120:     if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== self.0.next() {</w:t>
      </w:r>
    </w:p>
    <w:p w14:paraId="63BD049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121:       if let Some(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 = match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 {</w:t>
      </w:r>
    </w:p>
    <w:p w14:paraId="6565D36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122: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=&gt; None,</w:t>
      </w:r>
    </w:p>
    <w:p w14:paraId="0E6CA36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123:         Some('\n') =&gt; None,</w:t>
      </w:r>
    </w:p>
    <w:p w14:paraId="78C5D06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124: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'\\') =&gt; match self.0.next() {</w:t>
      </w:r>
    </w:p>
    <w:p w14:paraId="57D9EB4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125:           Some('n') =&gt; Some('\n'),</w:t>
      </w:r>
    </w:p>
    <w:p w14:paraId="5E2391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126:  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x @ ('\'' | '\\')) =&gt; Some(x),</w:t>
      </w:r>
    </w:p>
    <w:p w14:paraId="159985D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127:           Some(x1) =&gt; </w:t>
      </w:r>
      <w:proofErr w:type="gramStart"/>
      <w:r w:rsidRPr="000C2123">
        <w:rPr>
          <w:bCs/>
          <w:lang w:val="en-US"/>
        </w:rPr>
        <w:t>self.next</w:t>
      </w:r>
      <w:proofErr w:type="gramEnd"/>
      <w:r w:rsidRPr="000C2123">
        <w:rPr>
          <w:bCs/>
          <w:lang w:val="en-US"/>
        </w:rPr>
        <w:t>_number16_4(x1),</w:t>
      </w:r>
    </w:p>
    <w:p w14:paraId="3DB0BF6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128:           _ =&gt; None,</w:t>
      </w:r>
    </w:p>
    <w:p w14:paraId="40ABD00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129: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,</w:t>
      </w:r>
    </w:p>
    <w:p w14:paraId="1A5753F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130:         x @ _ =&gt; x,</w:t>
      </w:r>
    </w:p>
    <w:p w14:paraId="233CD4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131: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{</w:t>
      </w:r>
    </w:p>
    <w:p w14:paraId="6FB2999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132:         if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== self.0.next() {</w:t>
      </w:r>
    </w:p>
    <w:p w14:paraId="31BBC9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133: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Symbol(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0C31907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134: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6480845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135: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3162E12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136: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3963F77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137: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4B1A9FA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138: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576C6FD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139: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760B43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140: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291EE3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141: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2115561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142: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4A94491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143: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35C482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144: </w:t>
      </w:r>
    </w:p>
    <w:p w14:paraId="4EC4852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145: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next_identifier_or_</w:t>
      </w:r>
      <w:proofErr w:type="gramStart"/>
      <w:r w:rsidRPr="000C2123">
        <w:rPr>
          <w:bCs/>
          <w:lang w:val="en-US"/>
        </w:rPr>
        <w:t>key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6434BE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146:     if let Some(x) =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 {</w:t>
      </w:r>
    </w:p>
    <w:p w14:paraId="56782BD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147:       if </w:t>
      </w:r>
      <w:proofErr w:type="spellStart"/>
      <w:r w:rsidRPr="000C2123">
        <w:rPr>
          <w:bCs/>
          <w:lang w:val="en-US"/>
        </w:rPr>
        <w:t>x.is_</w:t>
      </w:r>
      <w:proofErr w:type="gramStart"/>
      <w:r w:rsidRPr="000C2123">
        <w:rPr>
          <w:bCs/>
          <w:lang w:val="en-US"/>
        </w:rPr>
        <w:t>alphabetic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>) {</w:t>
      </w:r>
    </w:p>
    <w:p w14:paraId="5B377F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148:         let mut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 = </w:t>
      </w:r>
      <w:proofErr w:type="gramStart"/>
      <w:r w:rsidRPr="000C2123">
        <w:rPr>
          <w:bCs/>
          <w:lang w:val="en-US"/>
        </w:rPr>
        <w:t>String::</w:t>
      </w:r>
      <w:proofErr w:type="gramEnd"/>
      <w:r w:rsidRPr="000C2123">
        <w:rPr>
          <w:bCs/>
          <w:lang w:val="en-US"/>
        </w:rPr>
        <w:t>from(x);</w:t>
      </w:r>
    </w:p>
    <w:p w14:paraId="7B26E0E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149:         let mut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= Some((self.</w:t>
      </w:r>
      <w:proofErr w:type="gramStart"/>
      <w:r w:rsidRPr="000C2123">
        <w:rPr>
          <w:bCs/>
          <w:lang w:val="en-US"/>
        </w:rPr>
        <w:t>0.save</w:t>
      </w:r>
      <w:proofErr w:type="gramEnd"/>
      <w:r w:rsidRPr="000C2123">
        <w:rPr>
          <w:bCs/>
          <w:lang w:val="en-US"/>
        </w:rPr>
        <w:t xml:space="preserve">_pos(), </w:t>
      </w:r>
      <w:proofErr w:type="spellStart"/>
      <w:r w:rsidRPr="000C2123">
        <w:rPr>
          <w:bCs/>
          <w:lang w:val="en-US"/>
        </w:rPr>
        <w:t>ans.clone</w:t>
      </w:r>
      <w:proofErr w:type="spellEnd"/>
      <w:r w:rsidRPr="000C2123">
        <w:rPr>
          <w:bCs/>
          <w:lang w:val="en-US"/>
        </w:rPr>
        <w:t>()));</w:t>
      </w:r>
    </w:p>
    <w:p w14:paraId="1D8EF35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150:         loop {</w:t>
      </w:r>
    </w:p>
    <w:p w14:paraId="1019CFA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151:           match </w:t>
      </w:r>
      <w:proofErr w:type="gramStart"/>
      <w:r w:rsidRPr="000C2123">
        <w:rPr>
          <w:bCs/>
          <w:lang w:val="en-US"/>
        </w:rPr>
        <w:t>self.0.see(</w:t>
      </w:r>
      <w:proofErr w:type="gramEnd"/>
      <w:r w:rsidRPr="000C2123">
        <w:rPr>
          <w:bCs/>
          <w:lang w:val="en-US"/>
        </w:rPr>
        <w:t>) {</w:t>
      </w:r>
    </w:p>
    <w:p w14:paraId="493F45D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152:             Some(x) if </w:t>
      </w:r>
      <w:proofErr w:type="spellStart"/>
      <w:r w:rsidRPr="000C2123">
        <w:rPr>
          <w:bCs/>
          <w:lang w:val="en-US"/>
        </w:rPr>
        <w:t>x.is_</w:t>
      </w:r>
      <w:proofErr w:type="gramStart"/>
      <w:r w:rsidRPr="000C2123">
        <w:rPr>
          <w:bCs/>
          <w:lang w:val="en-US"/>
        </w:rPr>
        <w:t>alphabetic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) || </w:t>
      </w:r>
      <w:proofErr w:type="spellStart"/>
      <w:r w:rsidRPr="000C2123">
        <w:rPr>
          <w:bCs/>
          <w:lang w:val="en-US"/>
        </w:rPr>
        <w:t>x.is_digit</w:t>
      </w:r>
      <w:proofErr w:type="spellEnd"/>
      <w:r w:rsidRPr="000C2123">
        <w:rPr>
          <w:bCs/>
          <w:lang w:val="en-US"/>
        </w:rPr>
        <w:t>(10) =&gt; {</w:t>
      </w:r>
    </w:p>
    <w:p w14:paraId="1B66B6E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153:               </w:t>
      </w:r>
      <w:proofErr w:type="spellStart"/>
      <w:proofErr w:type="gramStart"/>
      <w:r w:rsidRPr="000C2123">
        <w:rPr>
          <w:bCs/>
          <w:lang w:val="en-US"/>
        </w:rPr>
        <w:t>ans.push</w:t>
      </w:r>
      <w:proofErr w:type="spellEnd"/>
      <w:proofErr w:type="gramEnd"/>
      <w:r w:rsidRPr="000C2123">
        <w:rPr>
          <w:bCs/>
          <w:lang w:val="en-US"/>
        </w:rPr>
        <w:t>(x);</w:t>
      </w:r>
    </w:p>
    <w:p w14:paraId="4E836A1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154:              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();</w:t>
      </w:r>
    </w:p>
    <w:p w14:paraId="2289308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155:               if </w:t>
      </w:r>
      <w:proofErr w:type="spellStart"/>
      <w:r w:rsidRPr="000C2123">
        <w:rPr>
          <w:bCs/>
          <w:lang w:val="en-US"/>
        </w:rPr>
        <w:t>x.is_</w:t>
      </w:r>
      <w:proofErr w:type="gramStart"/>
      <w:r w:rsidRPr="000C2123">
        <w:rPr>
          <w:bCs/>
          <w:lang w:val="en-US"/>
        </w:rPr>
        <w:t>alphabetic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>) {</w:t>
      </w:r>
    </w:p>
    <w:p w14:paraId="041835F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156:                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= Some((self.</w:t>
      </w:r>
      <w:proofErr w:type="gramStart"/>
      <w:r w:rsidRPr="000C2123">
        <w:rPr>
          <w:bCs/>
          <w:lang w:val="en-US"/>
        </w:rPr>
        <w:t>0.save</w:t>
      </w:r>
      <w:proofErr w:type="gramEnd"/>
      <w:r w:rsidRPr="000C2123">
        <w:rPr>
          <w:bCs/>
          <w:lang w:val="en-US"/>
        </w:rPr>
        <w:t xml:space="preserve">_pos(), </w:t>
      </w:r>
      <w:proofErr w:type="spellStart"/>
      <w:r w:rsidRPr="000C2123">
        <w:rPr>
          <w:bCs/>
          <w:lang w:val="en-US"/>
        </w:rPr>
        <w:t>ans.clone</w:t>
      </w:r>
      <w:proofErr w:type="spellEnd"/>
      <w:r w:rsidRPr="000C2123">
        <w:rPr>
          <w:bCs/>
          <w:lang w:val="en-US"/>
        </w:rPr>
        <w:t>()))</w:t>
      </w:r>
    </w:p>
    <w:p w14:paraId="2FDA122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157:    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BF827F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158:  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A21B32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159:             _ =&gt; break,</w:t>
      </w:r>
    </w:p>
    <w:p w14:paraId="59E2AE2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160: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683F862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161:           if </w:t>
      </w:r>
      <w:proofErr w:type="spellStart"/>
      <w:proofErr w:type="gramStart"/>
      <w:r w:rsidRPr="000C2123">
        <w:rPr>
          <w:bCs/>
          <w:lang w:val="en-US"/>
        </w:rPr>
        <w:t>ans.len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>) == 10 {</w:t>
      </w:r>
    </w:p>
    <w:p w14:paraId="680A4F4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162:             break;</w:t>
      </w:r>
    </w:p>
    <w:p w14:paraId="6E90FB3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163: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4B032AD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164: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38ECE9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165:         match </w:t>
      </w:r>
      <w:proofErr w:type="spellStart"/>
      <w:r w:rsidRPr="000C2123">
        <w:rPr>
          <w:bCs/>
          <w:lang w:val="en-US"/>
        </w:rPr>
        <w:t>last_true_save</w:t>
      </w:r>
      <w:proofErr w:type="spellEnd"/>
      <w:r w:rsidRPr="000C2123">
        <w:rPr>
          <w:bCs/>
          <w:lang w:val="en-US"/>
        </w:rPr>
        <w:t xml:space="preserve"> {</w:t>
      </w:r>
    </w:p>
    <w:p w14:paraId="2897A2C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166:  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 xml:space="preserve">(save,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)) if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 xml:space="preserve">("z") ||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 xml:space="preserve">("for") || </w:t>
      </w:r>
      <w:proofErr w:type="spellStart"/>
      <w:r w:rsidRPr="000C2123">
        <w:rPr>
          <w:bCs/>
          <w:lang w:val="en-US"/>
        </w:rPr>
        <w:t>ans.eq</w:t>
      </w:r>
      <w:proofErr w:type="spellEnd"/>
      <w:r w:rsidRPr="000C2123">
        <w:rPr>
          <w:bCs/>
          <w:lang w:val="en-US"/>
        </w:rPr>
        <w:t>("forward") =&gt; {</w:t>
      </w:r>
    </w:p>
    <w:p w14:paraId="5C4CDA8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167:             self.</w:t>
      </w:r>
      <w:proofErr w:type="gramStart"/>
      <w:r w:rsidRPr="000C2123">
        <w:rPr>
          <w:bCs/>
          <w:lang w:val="en-US"/>
        </w:rPr>
        <w:t>0.load</w:t>
      </w:r>
      <w:proofErr w:type="gramEnd"/>
      <w:r w:rsidRPr="000C2123">
        <w:rPr>
          <w:bCs/>
          <w:lang w:val="en-US"/>
        </w:rPr>
        <w:t>_pos(save);</w:t>
      </w:r>
    </w:p>
    <w:p w14:paraId="0B67466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168:  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Key(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1404B87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169: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14252E9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170:  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 xml:space="preserve">(save, 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 xml:space="preserve">)) if </w:t>
      </w:r>
      <w:proofErr w:type="spellStart"/>
      <w:r w:rsidRPr="000C2123">
        <w:rPr>
          <w:bCs/>
          <w:lang w:val="en-US"/>
        </w:rPr>
        <w:t>ans.len</w:t>
      </w:r>
      <w:proofErr w:type="spellEnd"/>
      <w:r w:rsidRPr="000C2123">
        <w:rPr>
          <w:bCs/>
          <w:lang w:val="en-US"/>
        </w:rPr>
        <w:t>() &gt;= 2 =&gt; {</w:t>
      </w:r>
    </w:p>
    <w:p w14:paraId="7178C7F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171:             self.</w:t>
      </w:r>
      <w:proofErr w:type="gramStart"/>
      <w:r w:rsidRPr="000C2123">
        <w:rPr>
          <w:bCs/>
          <w:lang w:val="en-US"/>
        </w:rPr>
        <w:t>0.load</w:t>
      </w:r>
      <w:proofErr w:type="gramEnd"/>
      <w:r w:rsidRPr="000C2123">
        <w:rPr>
          <w:bCs/>
          <w:lang w:val="en-US"/>
        </w:rPr>
        <w:t>_pos(save);</w:t>
      </w:r>
    </w:p>
    <w:p w14:paraId="419B632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172:             let </w:t>
      </w:r>
      <w:proofErr w:type="spellStart"/>
      <w:r w:rsidRPr="000C2123">
        <w:rPr>
          <w:bCs/>
          <w:lang w:val="en-US"/>
        </w:rPr>
        <w:t>len</w:t>
      </w:r>
      <w:proofErr w:type="spellEnd"/>
      <w:r w:rsidRPr="000C2123">
        <w:rPr>
          <w:bCs/>
          <w:lang w:val="en-US"/>
        </w:rPr>
        <w:t xml:space="preserve"> = </w:t>
      </w:r>
      <w:proofErr w:type="gramStart"/>
      <w:r w:rsidRPr="000C2123">
        <w:rPr>
          <w:bCs/>
          <w:lang w:val="en-US"/>
        </w:rPr>
        <w:t>self.1.len(</w:t>
      </w:r>
      <w:proofErr w:type="gramEnd"/>
      <w:r w:rsidRPr="000C2123">
        <w:rPr>
          <w:bCs/>
          <w:lang w:val="en-US"/>
        </w:rPr>
        <w:t>);</w:t>
      </w:r>
    </w:p>
    <w:p w14:paraId="0136EF7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173:  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Identifier(*self.1.entry(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).</w:t>
      </w:r>
      <w:proofErr w:type="spellStart"/>
      <w:r w:rsidRPr="000C2123">
        <w:rPr>
          <w:bCs/>
          <w:lang w:val="en-US"/>
        </w:rPr>
        <w:t>or_insert</w:t>
      </w:r>
      <w:proofErr w:type="spellEnd"/>
      <w:r w:rsidRPr="000C2123">
        <w:rPr>
          <w:bCs/>
          <w:lang w:val="en-US"/>
        </w:rPr>
        <w:t>(</w:t>
      </w:r>
      <w:proofErr w:type="spellStart"/>
      <w:r w:rsidRPr="000C2123">
        <w:rPr>
          <w:bCs/>
          <w:lang w:val="en-US"/>
        </w:rPr>
        <w:t>len</w:t>
      </w:r>
      <w:proofErr w:type="spellEnd"/>
      <w:r w:rsidRPr="000C2123">
        <w:rPr>
          <w:bCs/>
          <w:lang w:val="en-US"/>
        </w:rPr>
        <w:t>))</w:t>
      </w:r>
    </w:p>
    <w:p w14:paraId="338E439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174: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73C4902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175:           _ =&gt;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>,</w:t>
      </w:r>
    </w:p>
    <w:p w14:paraId="56DB6E1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176: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3B1B4DE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177: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2187B5A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178: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6E50F71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179: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3323763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180: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727AB51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181: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6881BAB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182: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3E437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183: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752D294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184</w:t>
      </w:r>
      <w:proofErr w:type="gramStart"/>
      <w:r w:rsidRPr="000C2123">
        <w:rPr>
          <w:bCs/>
          <w:lang w:val="en-US"/>
        </w:rPr>
        <w:t>: }</w:t>
      </w:r>
      <w:proofErr w:type="gramEnd"/>
    </w:p>
    <w:p w14:paraId="6094721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185: </w:t>
      </w:r>
    </w:p>
    <w:p w14:paraId="39EA91B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186: </w:t>
      </w:r>
      <w:proofErr w:type="spellStart"/>
      <w:r w:rsidRPr="000C2123">
        <w:rPr>
          <w:bCs/>
          <w:lang w:val="en-US"/>
        </w:rPr>
        <w:t>impl</w:t>
      </w:r>
      <w:proofErr w:type="spellEnd"/>
      <w:r w:rsidRPr="000C2123">
        <w:rPr>
          <w:bCs/>
          <w:lang w:val="en-US"/>
        </w:rPr>
        <w:t xml:space="preserve"> </w:t>
      </w:r>
      <w:proofErr w:type="gramStart"/>
      <w:r w:rsidRPr="000C2123">
        <w:rPr>
          <w:bCs/>
          <w:lang w:val="en-US"/>
        </w:rPr>
        <w:t>std::</w:t>
      </w:r>
      <w:proofErr w:type="spellStart"/>
      <w:proofErr w:type="gramEnd"/>
      <w:r w:rsidRPr="000C2123">
        <w:rPr>
          <w:bCs/>
          <w:lang w:val="en-US"/>
        </w:rPr>
        <w:t>iter</w:t>
      </w:r>
      <w:proofErr w:type="spellEnd"/>
      <w:r w:rsidRPr="000C2123">
        <w:rPr>
          <w:bCs/>
          <w:lang w:val="en-US"/>
        </w:rPr>
        <w:t xml:space="preserve">::Iterator for </w:t>
      </w:r>
      <w:proofErr w:type="spellStart"/>
      <w:r w:rsidRPr="000C2123">
        <w:rPr>
          <w:bCs/>
          <w:lang w:val="en-US"/>
        </w:rPr>
        <w:t>ParseToken</w:t>
      </w:r>
      <w:proofErr w:type="spellEnd"/>
      <w:r w:rsidRPr="000C2123">
        <w:rPr>
          <w:bCs/>
          <w:lang w:val="en-US"/>
        </w:rPr>
        <w:t xml:space="preserve"> {</w:t>
      </w:r>
    </w:p>
    <w:p w14:paraId="76E5B2E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187:   type Item = Token;</w:t>
      </w:r>
    </w:p>
    <w:p w14:paraId="650D77C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188: </w:t>
      </w:r>
    </w:p>
    <w:p w14:paraId="50B8CCC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189: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gramStart"/>
      <w:r w:rsidRPr="000C2123">
        <w:rPr>
          <w:bCs/>
          <w:lang w:val="en-US"/>
        </w:rPr>
        <w:t>next(</w:t>
      </w:r>
      <w:proofErr w:type="gramEnd"/>
      <w:r w:rsidRPr="000C2123">
        <w:rPr>
          <w:bCs/>
          <w:lang w:val="en-US"/>
        </w:rPr>
        <w:t>&amp;mut self) -&gt; Option&lt;Token&gt; {</w:t>
      </w:r>
    </w:p>
    <w:p w14:paraId="5C9402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190:     if let Some(l) = </w:t>
      </w:r>
      <w:proofErr w:type="gramStart"/>
      <w:r w:rsidRPr="000C2123">
        <w:rPr>
          <w:bCs/>
          <w:lang w:val="en-US"/>
        </w:rPr>
        <w:t>self.0.see(</w:t>
      </w:r>
      <w:proofErr w:type="gramEnd"/>
      <w:r w:rsidRPr="000C2123">
        <w:rPr>
          <w:bCs/>
          <w:lang w:val="en-US"/>
        </w:rPr>
        <w:t>) {</w:t>
      </w:r>
    </w:p>
    <w:p w14:paraId="3532870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191:       let save = self.</w:t>
      </w:r>
      <w:proofErr w:type="gramStart"/>
      <w:r w:rsidRPr="000C2123">
        <w:rPr>
          <w:bCs/>
          <w:lang w:val="en-US"/>
        </w:rPr>
        <w:t>0.save</w:t>
      </w:r>
      <w:proofErr w:type="gramEnd"/>
      <w:r w:rsidRPr="000C2123">
        <w:rPr>
          <w:bCs/>
          <w:lang w:val="en-US"/>
        </w:rPr>
        <w:t>_pos();</w:t>
      </w:r>
    </w:p>
    <w:p w14:paraId="6E7407E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192:       let token = match l {</w:t>
      </w:r>
    </w:p>
    <w:p w14:paraId="745F8D9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193:         ' ' | '\t' | '\n' =&gt; </w:t>
      </w:r>
      <w:proofErr w:type="spellStart"/>
      <w:proofErr w:type="gramStart"/>
      <w:r w:rsidRPr="000C2123">
        <w:rPr>
          <w:bCs/>
          <w:lang w:val="en-US"/>
        </w:rPr>
        <w:t>self.next</w:t>
      </w:r>
      <w:proofErr w:type="gramEnd"/>
      <w:r w:rsidRPr="000C2123">
        <w:rPr>
          <w:bCs/>
          <w:lang w:val="en-US"/>
        </w:rPr>
        <w:t>_spaces</w:t>
      </w:r>
      <w:proofErr w:type="spellEnd"/>
      <w:r w:rsidRPr="000C2123">
        <w:rPr>
          <w:bCs/>
          <w:lang w:val="en-US"/>
        </w:rPr>
        <w:t>(),</w:t>
      </w:r>
    </w:p>
    <w:p w14:paraId="10C6E87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194:         '\'' =&gt; </w:t>
      </w:r>
      <w:proofErr w:type="spellStart"/>
      <w:proofErr w:type="gramStart"/>
      <w:r w:rsidRPr="000C2123">
        <w:rPr>
          <w:bCs/>
          <w:lang w:val="en-US"/>
        </w:rPr>
        <w:t>self.next</w:t>
      </w:r>
      <w:proofErr w:type="gramEnd"/>
      <w:r w:rsidRPr="000C2123">
        <w:rPr>
          <w:bCs/>
          <w:lang w:val="en-US"/>
        </w:rPr>
        <w:t>_symbol</w:t>
      </w:r>
      <w:proofErr w:type="spellEnd"/>
      <w:r w:rsidRPr="000C2123">
        <w:rPr>
          <w:bCs/>
          <w:lang w:val="en-US"/>
        </w:rPr>
        <w:t>(),</w:t>
      </w:r>
    </w:p>
    <w:p w14:paraId="39D1E42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195:         x if </w:t>
      </w:r>
      <w:proofErr w:type="spellStart"/>
      <w:r w:rsidRPr="000C2123">
        <w:rPr>
          <w:bCs/>
          <w:lang w:val="en-US"/>
        </w:rPr>
        <w:t>x.is_</w:t>
      </w:r>
      <w:proofErr w:type="gramStart"/>
      <w:r w:rsidRPr="000C2123">
        <w:rPr>
          <w:bCs/>
          <w:lang w:val="en-US"/>
        </w:rPr>
        <w:t>alphabetic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) =&gt; </w:t>
      </w:r>
      <w:proofErr w:type="spellStart"/>
      <w:r w:rsidRPr="000C2123">
        <w:rPr>
          <w:bCs/>
          <w:lang w:val="en-US"/>
        </w:rPr>
        <w:t>self.next_identifier_or_key</w:t>
      </w:r>
      <w:proofErr w:type="spellEnd"/>
      <w:r w:rsidRPr="000C2123">
        <w:rPr>
          <w:bCs/>
          <w:lang w:val="en-US"/>
        </w:rPr>
        <w:t>(),</w:t>
      </w:r>
    </w:p>
    <w:p w14:paraId="442A260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196:         _ =&gt;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>,</w:t>
      </w:r>
    </w:p>
    <w:p w14:paraId="2001921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197: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;</w:t>
      </w:r>
    </w:p>
    <w:p w14:paraId="774D608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198:       match token {</w:t>
      </w:r>
    </w:p>
    <w:p w14:paraId="6E7C15E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199: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 xml:space="preserve"> =&gt; {</w:t>
      </w:r>
    </w:p>
    <w:p w14:paraId="2960D4B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200:           self.</w:t>
      </w:r>
      <w:proofErr w:type="gramStart"/>
      <w:r w:rsidRPr="000C2123">
        <w:rPr>
          <w:bCs/>
          <w:lang w:val="en-US"/>
        </w:rPr>
        <w:t>0.load</w:t>
      </w:r>
      <w:proofErr w:type="gramEnd"/>
      <w:r w:rsidRPr="000C2123">
        <w:rPr>
          <w:bCs/>
          <w:lang w:val="en-US"/>
        </w:rPr>
        <w:t>_pos(save);</w:t>
      </w:r>
    </w:p>
    <w:p w14:paraId="02CD91A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201:           if </w:t>
      </w:r>
      <w:proofErr w:type="gramStart"/>
      <w:r w:rsidRPr="000C2123">
        <w:rPr>
          <w:bCs/>
          <w:lang w:val="en-US"/>
        </w:rPr>
        <w:t>env::</w:t>
      </w:r>
      <w:proofErr w:type="gramEnd"/>
      <w:r w:rsidRPr="000C2123">
        <w:rPr>
          <w:bCs/>
          <w:lang w:val="en-US"/>
        </w:rPr>
        <w:t>var("SKIP_ERRORS").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>() {</w:t>
      </w:r>
    </w:p>
    <w:p w14:paraId="2359825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202:            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();</w:t>
      </w:r>
    </w:p>
    <w:p w14:paraId="3BEA392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203:             </w:t>
      </w:r>
      <w:proofErr w:type="spellStart"/>
      <w:proofErr w:type="gramStart"/>
      <w:r w:rsidRPr="000C2123">
        <w:rPr>
          <w:bCs/>
          <w:lang w:val="en-US"/>
        </w:rPr>
        <w:t>self.next</w:t>
      </w:r>
      <w:proofErr w:type="spellEnd"/>
      <w:proofErr w:type="gramEnd"/>
      <w:r w:rsidRPr="000C2123">
        <w:rPr>
          <w:bCs/>
          <w:lang w:val="en-US"/>
        </w:rPr>
        <w:t>()</w:t>
      </w:r>
    </w:p>
    <w:p w14:paraId="23A0173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204: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4FA8593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205:    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Token {</w:t>
      </w:r>
    </w:p>
    <w:p w14:paraId="0873C64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206:               from: self.0.pos,</w:t>
      </w:r>
    </w:p>
    <w:p w14:paraId="5C8AAB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207:               value: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Error(self.0.next().unwrap()),</w:t>
      </w:r>
    </w:p>
    <w:p w14:paraId="4EE3E93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208:               to: self.0.pos,</w:t>
      </w:r>
    </w:p>
    <w:p w14:paraId="18767DC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209:  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)</w:t>
      </w:r>
    </w:p>
    <w:p w14:paraId="14C522B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210: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69D1F9B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211: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3765812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212: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Spaces(_) if !env::var("NEED_SPACES").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 xml:space="preserve">() =&gt; </w:t>
      </w:r>
      <w:proofErr w:type="spellStart"/>
      <w:r w:rsidRPr="000C2123">
        <w:rPr>
          <w:bCs/>
          <w:lang w:val="en-US"/>
        </w:rPr>
        <w:t>self.next</w:t>
      </w:r>
      <w:proofErr w:type="spellEnd"/>
      <w:r w:rsidRPr="000C2123">
        <w:rPr>
          <w:bCs/>
          <w:lang w:val="en-US"/>
        </w:rPr>
        <w:t>(),</w:t>
      </w:r>
    </w:p>
    <w:p w14:paraId="4C196ED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213:         _ =&gt;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Token {</w:t>
      </w:r>
    </w:p>
    <w:p w14:paraId="06BD2F1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214:           from: </w:t>
      </w:r>
      <w:proofErr w:type="spellStart"/>
      <w:r w:rsidRPr="000C2123">
        <w:rPr>
          <w:bCs/>
          <w:lang w:val="en-US"/>
        </w:rPr>
        <w:t>save.pos</w:t>
      </w:r>
      <w:proofErr w:type="spellEnd"/>
      <w:r w:rsidRPr="000C2123">
        <w:rPr>
          <w:bCs/>
          <w:lang w:val="en-US"/>
        </w:rPr>
        <w:t>,</w:t>
      </w:r>
    </w:p>
    <w:p w14:paraId="22C4D6D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215:           value: token,</w:t>
      </w:r>
    </w:p>
    <w:p w14:paraId="7473644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216:           to: self.</w:t>
      </w:r>
      <w:proofErr w:type="gramStart"/>
      <w:r w:rsidRPr="000C2123">
        <w:rPr>
          <w:bCs/>
          <w:lang w:val="en-US"/>
        </w:rPr>
        <w:t>0.prev</w:t>
      </w:r>
      <w:proofErr w:type="gramEnd"/>
      <w:r w:rsidRPr="000C2123">
        <w:rPr>
          <w:bCs/>
          <w:lang w:val="en-US"/>
        </w:rPr>
        <w:t>_pos,</w:t>
      </w:r>
    </w:p>
    <w:p w14:paraId="09DBC88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217: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),</w:t>
      </w:r>
    </w:p>
    <w:p w14:paraId="4FA87B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218: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0D986C8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219: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if !env::var("SKIP_EOF").</w:t>
      </w:r>
      <w:proofErr w:type="spellStart"/>
      <w:r w:rsidRPr="000C2123">
        <w:rPr>
          <w:bCs/>
          <w:lang w:val="en-US"/>
        </w:rPr>
        <w:t>is_ok</w:t>
      </w:r>
      <w:proofErr w:type="spellEnd"/>
      <w:r w:rsidRPr="000C2123">
        <w:rPr>
          <w:bCs/>
          <w:lang w:val="en-US"/>
        </w:rPr>
        <w:t>() {</w:t>
      </w:r>
    </w:p>
    <w:p w14:paraId="2B8903A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220:       self.0.ind += 1;</w:t>
      </w:r>
    </w:p>
    <w:p w14:paraId="425E4B3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221: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Token {</w:t>
      </w:r>
    </w:p>
    <w:p w14:paraId="3677D77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222:         from: self.0.pos,</w:t>
      </w:r>
    </w:p>
    <w:p w14:paraId="2E90E3D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223:         value: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End,</w:t>
      </w:r>
    </w:p>
    <w:p w14:paraId="078093A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224:         to: self.0.pos,</w:t>
      </w:r>
    </w:p>
    <w:p w14:paraId="6AAC64F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225: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)</w:t>
      </w:r>
    </w:p>
    <w:p w14:paraId="72AB7ED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226: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else {</w:t>
      </w:r>
    </w:p>
    <w:p w14:paraId="382E407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227:       None</w:t>
      </w:r>
    </w:p>
    <w:p w14:paraId="616C1C5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228: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0B87891A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229: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69A361F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230</w:t>
      </w:r>
      <w:proofErr w:type="gramStart"/>
      <w:r w:rsidRPr="000C2123">
        <w:rPr>
          <w:bCs/>
          <w:lang w:val="en-US"/>
        </w:rPr>
        <w:t>: }</w:t>
      </w:r>
      <w:proofErr w:type="gramEnd"/>
    </w:p>
    <w:p w14:paraId="3BF2316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231: </w:t>
      </w:r>
    </w:p>
    <w:p w14:paraId="555EDD4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232: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gramStart"/>
      <w:r w:rsidRPr="000C2123">
        <w:rPr>
          <w:bCs/>
          <w:lang w:val="en-US"/>
        </w:rPr>
        <w:t>main(</w:t>
      </w:r>
      <w:proofErr w:type="gramEnd"/>
      <w:r w:rsidRPr="000C2123">
        <w:rPr>
          <w:bCs/>
          <w:lang w:val="en-US"/>
        </w:rPr>
        <w:t>) {</w:t>
      </w:r>
    </w:p>
    <w:p w14:paraId="335B5C2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233:   let filename = </w:t>
      </w:r>
      <w:proofErr w:type="gramStart"/>
      <w:r w:rsidRPr="000C2123">
        <w:rPr>
          <w:bCs/>
          <w:lang w:val="en-US"/>
        </w:rPr>
        <w:t>std::</w:t>
      </w:r>
      <w:proofErr w:type="gramEnd"/>
      <w:r w:rsidRPr="000C2123">
        <w:rPr>
          <w:bCs/>
          <w:lang w:val="en-US"/>
        </w:rPr>
        <w:t>env::</w:t>
      </w:r>
      <w:proofErr w:type="spellStart"/>
      <w:r w:rsidRPr="000C2123">
        <w:rPr>
          <w:bCs/>
          <w:lang w:val="en-US"/>
        </w:rPr>
        <w:t>args</w:t>
      </w:r>
      <w:proofErr w:type="spellEnd"/>
      <w:r w:rsidRPr="000C2123">
        <w:rPr>
          <w:bCs/>
          <w:lang w:val="en-US"/>
        </w:rPr>
        <w:t>().nth(1).unwrap();</w:t>
      </w:r>
    </w:p>
    <w:p w14:paraId="52EB5E4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234: </w:t>
      </w:r>
    </w:p>
    <w:p w14:paraId="2A8D557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235: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  <w:r w:rsidRPr="000C2123">
        <w:rPr>
          <w:bCs/>
          <w:lang w:val="en-US"/>
        </w:rPr>
        <w:t>"filename = {:?}", filename);</w:t>
      </w:r>
    </w:p>
    <w:p w14:paraId="0B137CA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236: </w:t>
      </w:r>
    </w:p>
    <w:p w14:paraId="05A12F9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237:   let content = </w:t>
      </w:r>
      <w:proofErr w:type="gramStart"/>
      <w:r w:rsidRPr="000C2123">
        <w:rPr>
          <w:bCs/>
          <w:lang w:val="en-US"/>
        </w:rPr>
        <w:t>std::</w:t>
      </w:r>
      <w:proofErr w:type="gramEnd"/>
      <w:r w:rsidRPr="000C2123">
        <w:rPr>
          <w:bCs/>
          <w:lang w:val="en-US"/>
        </w:rPr>
        <w:t>fs::</w:t>
      </w:r>
      <w:proofErr w:type="spellStart"/>
      <w:r w:rsidRPr="000C2123">
        <w:rPr>
          <w:bCs/>
          <w:lang w:val="en-US"/>
        </w:rPr>
        <w:t>read_to_string</w:t>
      </w:r>
      <w:proofErr w:type="spellEnd"/>
      <w:r w:rsidRPr="000C2123">
        <w:rPr>
          <w:bCs/>
          <w:lang w:val="en-US"/>
        </w:rPr>
        <w:t>(filename).unwrap();</w:t>
      </w:r>
    </w:p>
    <w:p w14:paraId="13AC6EE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238: </w:t>
      </w:r>
    </w:p>
    <w:p w14:paraId="5928729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239: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  <w:r w:rsidRPr="000C2123">
        <w:rPr>
          <w:bCs/>
          <w:lang w:val="en-US"/>
        </w:rPr>
        <w:t>"content  = {:?}", content);</w:t>
      </w:r>
    </w:p>
    <w:p w14:paraId="7FC09AF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240: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  <w:r w:rsidRPr="000C2123">
        <w:rPr>
          <w:bCs/>
          <w:lang w:val="en-US"/>
        </w:rPr>
        <w:t>);</w:t>
      </w:r>
    </w:p>
    <w:p w14:paraId="1B05D198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241: </w:t>
      </w:r>
    </w:p>
    <w:p w14:paraId="4946825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242:   let mut </w:t>
      </w:r>
      <w:proofErr w:type="spellStart"/>
      <w:r w:rsidRPr="000C2123">
        <w:rPr>
          <w:bCs/>
          <w:lang w:val="en-US"/>
        </w:rPr>
        <w:t>iter</w:t>
      </w:r>
      <w:proofErr w:type="spellEnd"/>
      <w:r w:rsidRPr="000C2123">
        <w:rPr>
          <w:bCs/>
          <w:lang w:val="en-US"/>
        </w:rPr>
        <w:t xml:space="preserve"> = </w:t>
      </w:r>
      <w:proofErr w:type="spellStart"/>
      <w:proofErr w:type="gramStart"/>
      <w:r w:rsidRPr="000C2123">
        <w:rPr>
          <w:bCs/>
          <w:lang w:val="en-US"/>
        </w:rPr>
        <w:t>ParseToken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new(</w:t>
      </w:r>
      <w:proofErr w:type="spellStart"/>
      <w:r w:rsidRPr="000C2123">
        <w:rPr>
          <w:bCs/>
          <w:lang w:val="en-US"/>
        </w:rPr>
        <w:t>SmartIterator</w:t>
      </w:r>
      <w:proofErr w:type="spellEnd"/>
      <w:r w:rsidRPr="000C2123">
        <w:rPr>
          <w:bCs/>
          <w:lang w:val="en-US"/>
        </w:rPr>
        <w:t>::new(content));</w:t>
      </w:r>
    </w:p>
    <w:p w14:paraId="31043B4C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243:   loop {</w:t>
      </w:r>
    </w:p>
    <w:p w14:paraId="0A63A2B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244:     match </w:t>
      </w:r>
      <w:proofErr w:type="spellStart"/>
      <w:proofErr w:type="gramStart"/>
      <w:r w:rsidRPr="000C2123">
        <w:rPr>
          <w:bCs/>
          <w:lang w:val="en-US"/>
        </w:rPr>
        <w:t>iter.next</w:t>
      </w:r>
      <w:proofErr w:type="spellEnd"/>
      <w:proofErr w:type="gramEnd"/>
      <w:r w:rsidRPr="000C2123">
        <w:rPr>
          <w:bCs/>
          <w:lang w:val="en-US"/>
        </w:rPr>
        <w:t>() {</w:t>
      </w:r>
    </w:p>
    <w:p w14:paraId="2B65DA4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245: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Token {</w:t>
      </w:r>
    </w:p>
    <w:p w14:paraId="7D731461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246:         value: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End,</w:t>
      </w:r>
    </w:p>
    <w:p w14:paraId="42E1B77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247:        </w:t>
      </w:r>
      <w:proofErr w:type="gramStart"/>
      <w:r w:rsidRPr="000C2123">
        <w:rPr>
          <w:bCs/>
          <w:lang w:val="en-US"/>
        </w:rPr>
        <w:t xml:space="preserve"> ..</w:t>
      </w:r>
      <w:proofErr w:type="gramEnd"/>
    </w:p>
    <w:p w14:paraId="6848FFC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248: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) =&gt; {</w:t>
      </w:r>
    </w:p>
    <w:p w14:paraId="5388D55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249:      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  <w:r w:rsidRPr="000C2123">
        <w:rPr>
          <w:bCs/>
          <w:lang w:val="en-US"/>
        </w:rPr>
        <w:t>"HashMap IDN:");</w:t>
      </w:r>
    </w:p>
    <w:p w14:paraId="436E8F2E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250:         for (key, value) in &amp;iter.1 {</w:t>
      </w:r>
    </w:p>
    <w:p w14:paraId="0377A03F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251:        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  <w:r w:rsidRPr="000C2123">
        <w:rPr>
          <w:bCs/>
          <w:lang w:val="en-US"/>
        </w:rPr>
        <w:t xml:space="preserve">"{:&lt;20} : {}", </w:t>
      </w:r>
      <w:proofErr w:type="spellStart"/>
      <w:r w:rsidRPr="000C2123">
        <w:rPr>
          <w:bCs/>
          <w:lang w:val="en-US"/>
        </w:rPr>
        <w:t>key.blue</w:t>
      </w:r>
      <w:proofErr w:type="spellEnd"/>
      <w:r w:rsidRPr="000C2123">
        <w:rPr>
          <w:bCs/>
          <w:lang w:val="en-US"/>
        </w:rPr>
        <w:t>(), format!("{:?}", value).blue());</w:t>
      </w:r>
    </w:p>
    <w:p w14:paraId="1F4B3DC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252: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248D80D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253:         break;</w:t>
      </w:r>
    </w:p>
    <w:p w14:paraId="63947C8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254: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279A79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255:       Some(x) =&gt; {</w:t>
      </w:r>
    </w:p>
    <w:p w14:paraId="201E812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256:         let (name, </w:t>
      </w:r>
      <w:proofErr w:type="spellStart"/>
      <w:r w:rsidRPr="000C2123">
        <w:rPr>
          <w:bCs/>
          <w:lang w:val="en-US"/>
        </w:rPr>
        <w:t>val</w:t>
      </w:r>
      <w:proofErr w:type="spellEnd"/>
      <w:r w:rsidRPr="000C2123">
        <w:rPr>
          <w:bCs/>
          <w:lang w:val="en-US"/>
        </w:rPr>
        <w:t xml:space="preserve">) = match </w:t>
      </w:r>
      <w:proofErr w:type="spellStart"/>
      <w:r w:rsidRPr="000C2123">
        <w:rPr>
          <w:bCs/>
          <w:lang w:val="en-US"/>
        </w:rPr>
        <w:t>x.value</w:t>
      </w:r>
      <w:proofErr w:type="spellEnd"/>
      <w:r w:rsidRPr="000C2123">
        <w:rPr>
          <w:bCs/>
          <w:lang w:val="en-US"/>
        </w:rPr>
        <w:t xml:space="preserve"> {</w:t>
      </w:r>
    </w:p>
    <w:p w14:paraId="4D4D8B56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257: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Spaces(</w:t>
      </w:r>
      <w:proofErr w:type="spellStart"/>
      <w:r w:rsidRPr="000C2123">
        <w:rPr>
          <w:bCs/>
          <w:lang w:val="en-US"/>
        </w:rPr>
        <w:t>sp</w:t>
      </w:r>
      <w:proofErr w:type="spellEnd"/>
      <w:r w:rsidRPr="000C2123">
        <w:rPr>
          <w:bCs/>
          <w:lang w:val="en-US"/>
        </w:rPr>
        <w:t>) =&gt; ("</w:t>
      </w:r>
      <w:proofErr w:type="spellStart"/>
      <w:r w:rsidRPr="000C2123">
        <w:rPr>
          <w:bCs/>
          <w:lang w:val="en-US"/>
        </w:rPr>
        <w:t>SPA".white</w:t>
      </w:r>
      <w:proofErr w:type="spellEnd"/>
      <w:r w:rsidRPr="000C2123">
        <w:rPr>
          <w:bCs/>
          <w:lang w:val="en-US"/>
        </w:rPr>
        <w:t xml:space="preserve">(), format!("{:?}", </w:t>
      </w:r>
      <w:proofErr w:type="spellStart"/>
      <w:r w:rsidRPr="000C2123">
        <w:rPr>
          <w:bCs/>
          <w:lang w:val="en-US"/>
        </w:rPr>
        <w:t>sp</w:t>
      </w:r>
      <w:proofErr w:type="spellEnd"/>
      <w:r w:rsidRPr="000C2123">
        <w:rPr>
          <w:bCs/>
          <w:lang w:val="en-US"/>
        </w:rPr>
        <w:t>).white()),</w:t>
      </w:r>
    </w:p>
    <w:p w14:paraId="32E737B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258: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Symbol(str) =&gt; ("</w:t>
      </w:r>
      <w:proofErr w:type="spellStart"/>
      <w:r w:rsidRPr="000C2123">
        <w:rPr>
          <w:bCs/>
          <w:lang w:val="en-US"/>
        </w:rPr>
        <w:t>SYM".green</w:t>
      </w:r>
      <w:proofErr w:type="spellEnd"/>
      <w:r w:rsidRPr="000C2123">
        <w:rPr>
          <w:bCs/>
          <w:lang w:val="en-US"/>
        </w:rPr>
        <w:t>(), format!("{:?}", str).green()),</w:t>
      </w:r>
    </w:p>
    <w:p w14:paraId="6B520ACD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259: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Identifier(id) =&gt; ("</w:t>
      </w:r>
      <w:proofErr w:type="spellStart"/>
      <w:r w:rsidRPr="000C2123">
        <w:rPr>
          <w:bCs/>
          <w:lang w:val="en-US"/>
        </w:rPr>
        <w:t>IDN".blue</w:t>
      </w:r>
      <w:proofErr w:type="spellEnd"/>
      <w:r w:rsidRPr="000C2123">
        <w:rPr>
          <w:bCs/>
          <w:lang w:val="en-US"/>
        </w:rPr>
        <w:t>(), format!("{:?}", id).blue()),</w:t>
      </w:r>
    </w:p>
    <w:p w14:paraId="45753CB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260: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Key(num) =&gt; ("</w:t>
      </w:r>
      <w:proofErr w:type="spellStart"/>
      <w:r w:rsidRPr="000C2123">
        <w:rPr>
          <w:bCs/>
          <w:lang w:val="en-US"/>
        </w:rPr>
        <w:t>KEY".yellow</w:t>
      </w:r>
      <w:proofErr w:type="spellEnd"/>
      <w:r w:rsidRPr="000C2123">
        <w:rPr>
          <w:bCs/>
          <w:lang w:val="en-US"/>
        </w:rPr>
        <w:t>(), format!("{}", num).yellow()),</w:t>
      </w:r>
    </w:p>
    <w:p w14:paraId="3DA6A453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261: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Error(err) =&gt; {</w:t>
      </w:r>
    </w:p>
    <w:p w14:paraId="3CFAE350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262:          </w:t>
      </w:r>
      <w:proofErr w:type="gramStart"/>
      <w:r w:rsidRPr="000C2123">
        <w:rPr>
          <w:bCs/>
          <w:lang w:val="en-US"/>
        </w:rPr>
        <w:t xml:space="preserve">   (</w:t>
      </w:r>
      <w:proofErr w:type="gramEnd"/>
      <w:r w:rsidRPr="000C2123">
        <w:rPr>
          <w:bCs/>
          <w:lang w:val="en-US"/>
        </w:rPr>
        <w:t>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().bold(), format!("{:?}", err).red().bold())</w:t>
      </w:r>
    </w:p>
    <w:p w14:paraId="7FEF41C2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263:  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18BABD8B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264: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  <w:r w:rsidRPr="000C2123">
        <w:rPr>
          <w:bCs/>
          <w:lang w:val="en-US"/>
        </w:rPr>
        <w:t xml:space="preserve"> =&gt; ("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().bold(), "</w:t>
      </w:r>
      <w:proofErr w:type="spellStart"/>
      <w:r w:rsidRPr="000C2123">
        <w:rPr>
          <w:bCs/>
          <w:lang w:val="en-US"/>
        </w:rPr>
        <w:t>ERR".red</w:t>
      </w:r>
      <w:proofErr w:type="spellEnd"/>
      <w:r w:rsidRPr="000C2123">
        <w:rPr>
          <w:bCs/>
          <w:lang w:val="en-US"/>
        </w:rPr>
        <w:t>().bold()),</w:t>
      </w:r>
    </w:p>
    <w:p w14:paraId="4F063FF5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265:      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End =&gt; ("</w:t>
      </w:r>
      <w:proofErr w:type="spellStart"/>
      <w:r w:rsidRPr="000C2123">
        <w:rPr>
          <w:bCs/>
          <w:lang w:val="en-US"/>
        </w:rPr>
        <w:t>END".purple</w:t>
      </w:r>
      <w:proofErr w:type="spellEnd"/>
      <w:r w:rsidRPr="000C2123">
        <w:rPr>
          <w:bCs/>
          <w:lang w:val="en-US"/>
        </w:rPr>
        <w:t>().bold(), "</w:t>
      </w:r>
      <w:proofErr w:type="spellStart"/>
      <w:r w:rsidRPr="000C2123">
        <w:rPr>
          <w:bCs/>
          <w:lang w:val="en-US"/>
        </w:rPr>
        <w:t>EOF".purple</w:t>
      </w:r>
      <w:proofErr w:type="spellEnd"/>
      <w:r w:rsidRPr="000C2123">
        <w:rPr>
          <w:bCs/>
          <w:lang w:val="en-US"/>
        </w:rPr>
        <w:t>().bold()),</w:t>
      </w:r>
    </w:p>
    <w:p w14:paraId="3DD0784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266: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;</w:t>
      </w:r>
    </w:p>
    <w:p w14:paraId="01A28F8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267:         </w:t>
      </w:r>
      <w:proofErr w:type="spellStart"/>
      <w:proofErr w:type="gramStart"/>
      <w:r w:rsidRPr="000C2123">
        <w:rPr>
          <w:bCs/>
          <w:lang w:val="en-US"/>
        </w:rPr>
        <w:t>println</w:t>
      </w:r>
      <w:proofErr w:type="spellEnd"/>
      <w:r w:rsidRPr="000C2123">
        <w:rPr>
          <w:bCs/>
          <w:lang w:val="en-US"/>
        </w:rPr>
        <w:t>!(</w:t>
      </w:r>
      <w:proofErr w:type="gramEnd"/>
    </w:p>
    <w:p w14:paraId="54686104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268:           "{} {} {}",</w:t>
      </w:r>
    </w:p>
    <w:p w14:paraId="435EBAC9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269:           name,</w:t>
      </w:r>
    </w:p>
    <w:p w14:paraId="24307847" w14:textId="77777777" w:rsidR="000C2123" w:rsidRPr="000C2123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lastRenderedPageBreak/>
        <w:t xml:space="preserve">270:           </w:t>
      </w:r>
      <w:proofErr w:type="gramStart"/>
      <w:r w:rsidRPr="000C2123">
        <w:rPr>
          <w:bCs/>
          <w:lang w:val="en-US"/>
        </w:rPr>
        <w:t>format!(</w:t>
      </w:r>
      <w:proofErr w:type="gramEnd"/>
      <w:r w:rsidRPr="000C2123">
        <w:rPr>
          <w:bCs/>
          <w:lang w:val="en-US"/>
        </w:rPr>
        <w:t xml:space="preserve">"{:&gt;2?}-{:&gt;2?}:", </w:t>
      </w:r>
      <w:proofErr w:type="spellStart"/>
      <w:r w:rsidRPr="000C2123">
        <w:rPr>
          <w:bCs/>
          <w:lang w:val="en-US"/>
        </w:rPr>
        <w:t>x.from</w:t>
      </w:r>
      <w:proofErr w:type="spellEnd"/>
      <w:r w:rsidRPr="000C2123">
        <w:rPr>
          <w:bCs/>
          <w:lang w:val="en-US"/>
        </w:rPr>
        <w:t>, x.to).</w:t>
      </w:r>
      <w:proofErr w:type="spellStart"/>
      <w:r w:rsidRPr="000C2123">
        <w:rPr>
          <w:bCs/>
          <w:lang w:val="en-US"/>
        </w:rPr>
        <w:t>truecolor</w:t>
      </w:r>
      <w:proofErr w:type="spellEnd"/>
      <w:r w:rsidRPr="000C2123">
        <w:rPr>
          <w:bCs/>
          <w:lang w:val="en-US"/>
        </w:rPr>
        <w:t>(128, 128, 128),</w:t>
      </w:r>
    </w:p>
    <w:p w14:paraId="72830BAA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 xml:space="preserve">271:           </w:t>
      </w:r>
      <w:proofErr w:type="spellStart"/>
      <w:r w:rsidRPr="000C2123">
        <w:rPr>
          <w:bCs/>
          <w:lang w:val="en-US"/>
        </w:rPr>
        <w:t>val</w:t>
      </w:r>
      <w:proofErr w:type="spellEnd"/>
    </w:p>
    <w:p w14:paraId="28636ABA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272:         );</w:t>
      </w:r>
    </w:p>
    <w:p w14:paraId="09021FB1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273:       }</w:t>
      </w:r>
    </w:p>
    <w:p w14:paraId="31866CAB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 xml:space="preserve">274:       _ =&gt; </w:t>
      </w:r>
      <w:r w:rsidRPr="000C2123">
        <w:rPr>
          <w:bCs/>
          <w:lang w:val="en-US"/>
        </w:rPr>
        <w:t>break</w:t>
      </w:r>
      <w:r w:rsidRPr="001C4E8A">
        <w:rPr>
          <w:bCs/>
        </w:rPr>
        <w:t>,</w:t>
      </w:r>
    </w:p>
    <w:p w14:paraId="0D03ABC6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275:     }</w:t>
      </w:r>
    </w:p>
    <w:p w14:paraId="60E181A0" w14:textId="77777777" w:rsidR="000C2123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276:   }</w:t>
      </w:r>
    </w:p>
    <w:p w14:paraId="7DA41031" w14:textId="125F150B" w:rsidR="00DA00B6" w:rsidRPr="001C4E8A" w:rsidRDefault="000C2123" w:rsidP="000C212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</w:rPr>
      </w:pPr>
      <w:r w:rsidRPr="001C4E8A">
        <w:rPr>
          <w:bCs/>
        </w:rPr>
        <w:t>277: }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15A1ABB" w14:textId="77777777" w:rsidR="004174D1" w:rsidRDefault="004174D1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98AEF86" w14:textId="68E91867" w:rsidR="00372E6E" w:rsidRPr="00372E6E" w:rsidRDefault="00372E6E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Особенности языка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Rust</w:t>
      </w:r>
    </w:p>
    <w:p w14:paraId="35744BC1" w14:textId="0F02EE49" w:rsidR="00372E6E" w:rsidRDefault="00372E6E" w:rsidP="00372E6E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372E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достаточно много особенностей. Вот основные из них:</w:t>
      </w:r>
    </w:p>
    <w:p w14:paraId="7E7C1D97" w14:textId="796ECB57" w:rsidR="00372E6E" w:rsidRDefault="00802CAA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Сильная типизация – в отличии от Си и С++,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сложно обмануть с приведением типов (</w:t>
      </w:r>
      <w:r w:rsidRPr="00802CAA">
        <w:rPr>
          <w:rFonts w:ascii="Courier New" w:eastAsia="Times New Roman" w:hAnsi="Courier New" w:cs="Courier New"/>
          <w:sz w:val="28"/>
          <w:szCs w:val="28"/>
          <w:lang w:val="en-US"/>
        </w:rPr>
        <w:t>void</w:t>
      </w:r>
      <w:r w:rsidRPr="00802CAA">
        <w:rPr>
          <w:rFonts w:ascii="Courier New" w:eastAsia="Times New Roman" w:hAnsi="Courier New" w:cs="Courier New"/>
          <w:sz w:val="28"/>
          <w:szCs w:val="28"/>
          <w:lang w:val="ru-RU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и таким образом «сломать» работу программы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E46E8C5" w14:textId="7EF31DBE" w:rsidR="000F212D" w:rsidRDefault="00802CAA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«Строгий» компилятор – применяется принцип </w:t>
      </w:r>
      <w:r w:rsidRPr="00802CAA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абстракций с нулевой стоимостью</w:t>
      </w:r>
      <w:r w:rsidRPr="00802C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Идея заключается в том, что достаточно много проверок происходит на этапе компиляции: кто мог воспользоваться переменной, кто мог её </w:t>
      </w:r>
      <w:r w:rsid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«переопределить» и тем самым косвенно «сломать» и т.д. и т.п. из-за чего может «дать по рукам» и не собрать программу, даже если она корректно бы отработала.</w:t>
      </w:r>
    </w:p>
    <w:p w14:paraId="2A7BAFDC" w14:textId="08BE88F9" w:rsidR="00802CAA" w:rsidRDefault="000F212D" w:rsidP="00372E6E">
      <w:pPr>
        <w:pStyle w:val="a7"/>
        <w:numPr>
          <w:ilvl w:val="0"/>
          <w:numId w:val="7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Функциональный стиль – перенимаются идеи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Scheme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написано на википедии, но мне больше нравится сравнение со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Любой блок что-то возвращает, есть с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опоставление с образцом (</w:t>
      </w:r>
      <w:proofErr w:type="spellStart"/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match</w:t>
      </w:r>
      <w:proofErr w:type="spellEnd"/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</w:t>
      </w:r>
      <w:r w:rsidRPr="000F212D">
        <w:rPr>
          <w:rFonts w:ascii="Times New Roman" w:eastAsia="Times New Roman" w:hAnsi="Times New Roman" w:cs="Times New Roman"/>
          <w:sz w:val="28"/>
          <w:szCs w:val="28"/>
          <w:lang w:val="ru-RU"/>
        </w:rPr>
        <w:t>еструктуризация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некоторые другие «приколы».</w:t>
      </w:r>
    </w:p>
    <w:p w14:paraId="10996F88" w14:textId="1547787E" w:rsidR="000F212D" w:rsidRDefault="000F212D" w:rsidP="000F212D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Перепечатывать википедию можно долго, но основные тезисы я считаю раскрыл</w:t>
      </w:r>
      <w:r w:rsidR="004174D1">
        <w:rPr>
          <w:rFonts w:ascii="Times New Roman" w:eastAsia="Times New Roman" w:hAnsi="Times New Roman" w:cs="Times New Roman"/>
          <w:sz w:val="28"/>
          <w:szCs w:val="28"/>
          <w:lang w:val="ru-RU"/>
        </w:rPr>
        <w:t>, перейдем к моему мнению об этом языке.</w:t>
      </w:r>
    </w:p>
    <w:p w14:paraId="71E6308B" w14:textId="0CF27635" w:rsidR="004174D1" w:rsidRDefault="004174D1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Мнение о языке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Rust</w:t>
      </w:r>
    </w:p>
    <w:p w14:paraId="4CAD971C" w14:textId="1937090B" w:rsidR="004174D1" w:rsidRDefault="004174D1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Вместо того чтобы отдельно рассмотреть плюсы и минусы, считаю более правильно рассматривать «идеи», которые реализует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Pr="004174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разных точек зрения подмечая уже в них как плюсы, так и минусы. Двигаться буду сверху вниз по написанному в этой лабораторной коду:</w:t>
      </w:r>
    </w:p>
    <w:p w14:paraId="002923F1" w14:textId="0B3FC4F5" w:rsidR="004174D1" w:rsidRDefault="00AB04BB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«О сборке проекта».</w:t>
      </w:r>
      <w:r w:rsidR="001F64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хотел добавить подсветку выводимого текста, нужно было добавить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это умеет делать и сделать не просто файлик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«полноценный» проект. Похоже на создание проекта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Cargo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toml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Cargo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однако намного компактнее и проще – название, версия, зависимости да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называется, намного компактнее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линейнее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плане формата хранения данных) 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Выглядит удобнее и более продуманно.</w:t>
      </w:r>
    </w:p>
    <w:p w14:paraId="2873986A" w14:textId="09028BB2" w:rsidR="00AB04BB" w:rsidRDefault="00AB04BB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derive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AB04B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(6, 17, 24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32 и 90 строки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Логика понятно – некая стандартная реализация (есть ещё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Clone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Copy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Hash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Из плюсов – как по мне, выглядит лучше чем в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Kotlin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их 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неоткуда, 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квадратные скобки, более явно дают понять, что это инструкция для компилятора, да и сама по себе идея что некие стандартные реализации можно добавить канонично в одну строку – выглядит круто, маленький минус что компилятор не добавляет их сам, тот же </w:t>
      </w:r>
      <w:r w:rsidR="007835D9">
        <w:rPr>
          <w:rFonts w:ascii="Times New Roman" w:eastAsia="Times New Roman" w:hAnsi="Times New Roman" w:cs="Times New Roman"/>
          <w:sz w:val="28"/>
          <w:szCs w:val="28"/>
          <w:lang w:val="en-US"/>
        </w:rPr>
        <w:t>Debag</w:t>
      </w:r>
      <w:r w:rsidR="007835D9" w:rsidRP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просто создал новую структуру и не указал: компилятор заругает и предложит дописать, разве не мог он, раз понимает и неявным образом сам дописать? Но он указывает в чем проблема и </w:t>
      </w:r>
      <w:r w:rsidR="00084283">
        <w:rPr>
          <w:rFonts w:ascii="Times New Roman" w:eastAsia="Times New Roman" w:hAnsi="Times New Roman" w:cs="Times New Roman"/>
          <w:sz w:val="28"/>
          <w:szCs w:val="28"/>
          <w:lang w:val="ru-RU"/>
        </w:rPr>
        <w:t>предлагает</w:t>
      </w:r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её исправить, плюс если бы </w:t>
      </w:r>
      <w:proofErr w:type="gramStart"/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>все таки</w:t>
      </w:r>
      <w:proofErr w:type="gramEnd"/>
      <w:r w:rsidR="007835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такие вещи добавлялись в автоматическом режиме, наверное, было бы не так оптимально и страшно </w:t>
      </w:r>
      <w:r w:rsidR="00084283">
        <w:rPr>
          <w:rFonts w:ascii="Times New Roman" w:eastAsia="Times New Roman" w:hAnsi="Times New Roman" w:cs="Times New Roman"/>
          <w:sz w:val="28"/>
          <w:szCs w:val="28"/>
          <w:lang w:val="ru-RU"/>
        </w:rPr>
        <w:t>что ли (не подходило бы под идеи языка), поэтому – вкусовщина.</w:t>
      </w:r>
    </w:p>
    <w:p w14:paraId="41B5EF8D" w14:textId="1076C23F" w:rsidR="00084283" w:rsidRDefault="00084283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- «О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7-15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строки).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типизированном языке, да ещё и не просто набор уникальных чисел-указателей, а скорее оберток для самого разного рода данных – мое почтение. Похоже на глоток свежего воздуха: после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кажется странным в типизированных языках отсутствие возможности вернуть «что хочется»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типу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строку или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число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;]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поэтому однозначный плюс. Очень красиво сочетается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Pr="000842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функциональными идеями, идеально подходит для данной лабы.</w:t>
      </w:r>
    </w:p>
    <w:p w14:paraId="3706AFF9" w14:textId="15C21419" w:rsidR="00084283" w:rsidRDefault="00084283" w:rsidP="004174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«О итераторах, доступах и времени жизни» (</w:t>
      </w:r>
      <w:proofErr w:type="spellStart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SmartIterator</w:t>
      </w:r>
      <w:proofErr w:type="spellEnd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25-88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посмотреть на реализацию </w:t>
      </w:r>
      <w:proofErr w:type="spellStart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SmartIterator</w:t>
      </w:r>
      <w:proofErr w:type="spellEnd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станет видно, </w:t>
      </w:r>
      <w:proofErr w:type="gramStart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что</w:t>
      </w:r>
      <w:proofErr w:type="gramEnd"/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получая на вход строку, он переводится в массив символов и дальше – работа происходит именно с ним. Такая последовательность шагов происходит не случайно и была е</w:t>
      </w:r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динственным способом </w:t>
      </w:r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уничтожить </w:t>
      </w:r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Кольцо Всевластья было бросить его в жерло вулкана </w:t>
      </w:r>
      <w:proofErr w:type="spellStart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Ородруин</w:t>
      </w:r>
      <w:proofErr w:type="spellEnd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 xml:space="preserve"> в </w:t>
      </w:r>
      <w:proofErr w:type="spellStart"/>
      <w:r w:rsidR="005A1F9B" w:rsidRPr="005A1F9B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Мордоре</w:t>
      </w:r>
      <w:proofErr w:type="spellEnd"/>
      <w:r w:rsidR="005A1F9B" w:rsidRPr="005A1F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A1F9B">
        <w:rPr>
          <w:rFonts w:ascii="Times New Roman" w:eastAsia="Times New Roman" w:hAnsi="Times New Roman" w:cs="Times New Roman"/>
          <w:sz w:val="28"/>
          <w:szCs w:val="28"/>
          <w:lang w:val="ru-RU"/>
        </w:rPr>
        <w:t>заставить этот кусок кода работать: оставить оригинальную строку и обращаться к ней нельзя, т.к. у строки не реализован доступ по индексу из-за того что символы могут иметь разный размер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оставить итератор по строке тоже не выйдет – изменение строки может его «сломать», поэтому надо указывать время жизни ВСЕГО где окажется этот итератор – то есть в любом другом языке программирование я бы взял у самого себя подписку о том, что обещаю не трогать строку по которой </w:t>
      </w:r>
      <w:proofErr w:type="spellStart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итерируюсь</w:t>
      </w:r>
      <w:proofErr w:type="spellEnd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итератора, то </w:t>
      </w:r>
      <w:r w:rsidR="0096526A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96526A" w:rsidRP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тебе на это говорит известное </w:t>
      </w:r>
      <w:proofErr w:type="spellStart"/>
      <w:r w:rsidR="0096526A" w:rsidRP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Станислав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>овское</w:t>
      </w:r>
      <w:proofErr w:type="spellEnd"/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«Не верю!» и заставляет городить конструкции обозначающие </w:t>
      </w:r>
      <w:r w:rsidR="0096526A" w:rsidRPr="0096526A">
        <w:rPr>
          <w:rFonts w:ascii="Times New Roman" w:eastAsia="Times New Roman" w:hAnsi="Times New Roman" w:cs="Times New Roman"/>
          <w:strike/>
          <w:sz w:val="28"/>
          <w:szCs w:val="28"/>
          <w:lang w:val="ru-RU"/>
        </w:rPr>
        <w:t>годы</w:t>
      </w:r>
      <w:r w:rsidR="009652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время жизни, в которых, если быть честным, я так до конца и не разобрался.</w:t>
      </w:r>
      <w:r w:rsid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 понимаю почему это происходят: нам не дают лишний раз стрельнуть себе в ногу, но меньше дискомфорта от этого не становится.\</w:t>
      </w:r>
    </w:p>
    <w:p w14:paraId="5189C3E5" w14:textId="42388933" w:rsidR="00837237" w:rsidRPr="001A386B" w:rsidRDefault="00837237" w:rsidP="00C20E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«Блоки что-то возвращают»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49-55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много где ещё). Концепция того что каждый блок что-то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возвращяет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мне понравилась на 12 из 10 – там где 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бы начал городить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тернарники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пытаться выносить блоки кода в 2-3 строки, в отдельные функции или вызывать через запятую (как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С/С++) или же создавать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деволтное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значение, а потом его заполнять (как в том же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), тут этот код можно сразу вернуть и как сразу все выглядит компактнее, подтянутее и краше. Хотя из-за этого видимо краткая запись тернарного оператора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83723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отсутствует, а так же 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далее по коду, видны и некоторые минусы такого подхода – например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symbol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(119-14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видно что я пишу 3 раза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SimpleError</w:t>
      </w:r>
      <w:proofErr w:type="spellEnd"/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хотя мог бы отдельно в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</w:t>
      </w:r>
      <w:r w:rsidR="00C20ED1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::Symbol(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ans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уже после всех проверок 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TokenType</w:t>
      </w:r>
      <w:proofErr w:type="spellEnd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r w:rsidR="00C20ED1" w:rsidRP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SimpleError</w:t>
      </w:r>
      <w:proofErr w:type="spellEnd"/>
      <w:r w:rsidR="00C20ED1">
        <w:rPr>
          <w:rFonts w:ascii="Times New Roman" w:eastAsia="Times New Roman" w:hAnsi="Times New Roman" w:cs="Times New Roman"/>
          <w:sz w:val="28"/>
          <w:szCs w:val="28"/>
          <w:lang w:val="ru-RU"/>
        </w:rPr>
        <w:t>, но мысля только в такой функциональной парадигме о таком забываешь (видимо это чисто я «затупил», надо будет об этом ещё подумать)</w:t>
      </w:r>
      <w:r w:rsidR="001A386B"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2</w:t>
      </w:r>
      <w:r w:rsidR="001A386B"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D083317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119: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</w:t>
      </w:r>
      <w:proofErr w:type="spellStart"/>
      <w:r w:rsidRPr="000C2123">
        <w:rPr>
          <w:bCs/>
          <w:lang w:val="en-US"/>
        </w:rPr>
        <w:t>next_</w:t>
      </w:r>
      <w:proofErr w:type="gramStart"/>
      <w:r w:rsidRPr="000C2123">
        <w:rPr>
          <w:bCs/>
          <w:lang w:val="en-US"/>
        </w:rPr>
        <w:t>symbol</w:t>
      </w:r>
      <w:proofErr w:type="spellEnd"/>
      <w:r w:rsidRPr="000C2123">
        <w:rPr>
          <w:bCs/>
          <w:lang w:val="en-US"/>
        </w:rPr>
        <w:t>(</w:t>
      </w:r>
      <w:proofErr w:type="gramEnd"/>
      <w:r w:rsidRPr="000C2123">
        <w:rPr>
          <w:bCs/>
          <w:lang w:val="en-US"/>
        </w:rPr>
        <w:t xml:space="preserve">&amp;mut self) -&gt; </w:t>
      </w:r>
      <w:proofErr w:type="spell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 xml:space="preserve"> {</w:t>
      </w:r>
    </w:p>
    <w:p w14:paraId="0E9CA2A5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120:     if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== self.0.next() {</w:t>
      </w:r>
    </w:p>
    <w:p w14:paraId="2A184AA4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121:       if let Some(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 = match self.</w:t>
      </w:r>
      <w:proofErr w:type="gramStart"/>
      <w:r w:rsidRPr="000C2123">
        <w:rPr>
          <w:bCs/>
          <w:lang w:val="en-US"/>
        </w:rPr>
        <w:t>0.next</w:t>
      </w:r>
      <w:proofErr w:type="gramEnd"/>
      <w:r w:rsidRPr="000C2123">
        <w:rPr>
          <w:bCs/>
          <w:lang w:val="en-US"/>
        </w:rPr>
        <w:t>() {</w:t>
      </w:r>
    </w:p>
    <w:p w14:paraId="00F43FFC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122: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=&gt; None,</w:t>
      </w:r>
    </w:p>
    <w:p w14:paraId="3547682F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123:         Some('\n') =&gt; None,</w:t>
      </w:r>
    </w:p>
    <w:p w14:paraId="0F74B16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124: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'\\') =&gt; match self.0.next() {</w:t>
      </w:r>
    </w:p>
    <w:p w14:paraId="0AC6E26D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125:           Some('n') =&gt; Some('\n'),</w:t>
      </w:r>
    </w:p>
    <w:p w14:paraId="0AE92031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126:          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x @ ('\'' | '\\')) =&gt; Some(x),</w:t>
      </w:r>
    </w:p>
    <w:p w14:paraId="2C84B68E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127:           Some(x1) =&gt; </w:t>
      </w:r>
      <w:proofErr w:type="gramStart"/>
      <w:r w:rsidRPr="000C2123">
        <w:rPr>
          <w:bCs/>
          <w:lang w:val="en-US"/>
        </w:rPr>
        <w:t>self.next</w:t>
      </w:r>
      <w:proofErr w:type="gramEnd"/>
      <w:r w:rsidRPr="000C2123">
        <w:rPr>
          <w:bCs/>
          <w:lang w:val="en-US"/>
        </w:rPr>
        <w:t>_number16_4(x1),</w:t>
      </w:r>
    </w:p>
    <w:p w14:paraId="7A5C30FF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128:           _ =&gt; None,</w:t>
      </w:r>
    </w:p>
    <w:p w14:paraId="3DD0B32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129: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>,</w:t>
      </w:r>
    </w:p>
    <w:p w14:paraId="0A76328B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130:         x @ _ =&gt; x,</w:t>
      </w:r>
    </w:p>
    <w:p w14:paraId="737DC1A1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131: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0C2123">
        <w:rPr>
          <w:bCs/>
          <w:lang w:val="en-US"/>
        </w:rPr>
        <w:t xml:space="preserve"> {</w:t>
      </w:r>
    </w:p>
    <w:p w14:paraId="3A7A341A" w14:textId="77777777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132:         if </w:t>
      </w:r>
      <w:proofErr w:type="gramStart"/>
      <w:r w:rsidRPr="000C2123">
        <w:rPr>
          <w:bCs/>
          <w:lang w:val="en-US"/>
        </w:rPr>
        <w:t>Some(</w:t>
      </w:r>
      <w:proofErr w:type="gramEnd"/>
      <w:r w:rsidRPr="000C2123">
        <w:rPr>
          <w:bCs/>
          <w:lang w:val="en-US"/>
        </w:rPr>
        <w:t>'\'') == self.0.next() {</w:t>
      </w:r>
    </w:p>
    <w:p w14:paraId="7D2D9199" w14:textId="45C75EC4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133:           </w:t>
      </w:r>
      <w:r w:rsidR="001A386B">
        <w:rPr>
          <w:bCs/>
          <w:lang w:val="en-US"/>
        </w:rPr>
        <w:t xml:space="preserve">return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gramEnd"/>
      <w:r w:rsidRPr="000C2123">
        <w:rPr>
          <w:bCs/>
          <w:lang w:val="en-US"/>
        </w:rPr>
        <w:t>Symbol(</w:t>
      </w:r>
      <w:proofErr w:type="spellStart"/>
      <w:r w:rsidRPr="000C2123">
        <w:rPr>
          <w:bCs/>
          <w:lang w:val="en-US"/>
        </w:rPr>
        <w:t>ans</w:t>
      </w:r>
      <w:proofErr w:type="spellEnd"/>
      <w:r w:rsidRPr="000C2123">
        <w:rPr>
          <w:bCs/>
          <w:lang w:val="en-US"/>
        </w:rPr>
        <w:t>)</w:t>
      </w:r>
    </w:p>
    <w:p w14:paraId="667943EA" w14:textId="68DE13F3" w:rsidR="00C20ED1" w:rsidRPr="000C2123" w:rsidRDefault="00C20ED1" w:rsidP="001A386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134:  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1100D4AA" w14:textId="70D46748" w:rsidR="00C20ED1" w:rsidRPr="000C2123" w:rsidRDefault="00C20ED1" w:rsidP="001A386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13</w:t>
      </w:r>
      <w:r w:rsidR="001A386B" w:rsidRPr="001A386B">
        <w:rPr>
          <w:bCs/>
          <w:lang w:val="en-US"/>
        </w:rPr>
        <w:t>5</w:t>
      </w:r>
      <w:r w:rsidRPr="000C2123">
        <w:rPr>
          <w:bCs/>
          <w:lang w:val="en-US"/>
        </w:rPr>
        <w:t xml:space="preserve">:  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67EB355A" w14:textId="38D555E4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</w:t>
      </w:r>
      <w:r w:rsidR="001A386B" w:rsidRPr="001A386B">
        <w:rPr>
          <w:bCs/>
          <w:lang w:val="en-US"/>
        </w:rPr>
        <w:t>36</w:t>
      </w:r>
      <w:r w:rsidRPr="000C2123">
        <w:rPr>
          <w:bCs/>
          <w:lang w:val="en-US"/>
        </w:rPr>
        <w:t xml:space="preserve">:  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29BC40F9" w14:textId="5C917875" w:rsidR="00C20ED1" w:rsidRPr="000C2123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</w:t>
      </w:r>
      <w:r w:rsidR="001A386B">
        <w:rPr>
          <w:bCs/>
        </w:rPr>
        <w:t>37</w:t>
      </w:r>
      <w:r w:rsidRPr="000C2123">
        <w:rPr>
          <w:bCs/>
          <w:lang w:val="en-US"/>
        </w:rPr>
        <w:t xml:space="preserve">:     </w:t>
      </w:r>
      <w:proofErr w:type="spellStart"/>
      <w:proofErr w:type="gramStart"/>
      <w:r w:rsidRPr="000C2123">
        <w:rPr>
          <w:bCs/>
          <w:lang w:val="en-US"/>
        </w:rPr>
        <w:t>TokenType</w:t>
      </w:r>
      <w:proofErr w:type="spellEnd"/>
      <w:r w:rsidRPr="000C2123">
        <w:rPr>
          <w:bCs/>
          <w:lang w:val="en-US"/>
        </w:rPr>
        <w:t>::</w:t>
      </w:r>
      <w:proofErr w:type="spellStart"/>
      <w:proofErr w:type="gramEnd"/>
      <w:r w:rsidRPr="000C2123">
        <w:rPr>
          <w:bCs/>
          <w:lang w:val="en-US"/>
        </w:rPr>
        <w:t>SimpleError</w:t>
      </w:r>
      <w:proofErr w:type="spellEnd"/>
    </w:p>
    <w:p w14:paraId="6ABABCBE" w14:textId="5C967446" w:rsidR="00C20ED1" w:rsidRPr="00C20ED1" w:rsidRDefault="00C20ED1" w:rsidP="00C20ED1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</w:t>
      </w:r>
      <w:r w:rsidR="001A386B">
        <w:rPr>
          <w:bCs/>
        </w:rPr>
        <w:t>38</w:t>
      </w:r>
      <w:r w:rsidRPr="000C2123">
        <w:rPr>
          <w:bCs/>
          <w:lang w:val="en-US"/>
        </w:rPr>
        <w:t xml:space="preserve">: </w:t>
      </w:r>
      <w:proofErr w:type="gramStart"/>
      <w:r w:rsidRPr="000C2123">
        <w:rPr>
          <w:bCs/>
          <w:lang w:val="en-US"/>
        </w:rPr>
        <w:t xml:space="preserve">  }</w:t>
      </w:r>
      <w:proofErr w:type="gramEnd"/>
      <w:r w:rsidRPr="001A386B">
        <w:rPr>
          <w:bCs/>
          <w:lang w:val="en-US"/>
        </w:rPr>
        <w:t xml:space="preserve">  </w:t>
      </w:r>
    </w:p>
    <w:p w14:paraId="18E7A6F5" w14:textId="7D000370" w:rsidR="00C20ED1" w:rsidRPr="001A386B" w:rsidRDefault="00C20ED1" w:rsidP="00C20ED1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— 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Исправленный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Pr="001A386B">
        <w:rPr>
          <w:rFonts w:ascii="Times New Roman" w:eastAsia="Times New Roman" w:hAnsi="Times New Roman" w:cs="Times New Roman"/>
          <w:sz w:val="28"/>
          <w:szCs w:val="28"/>
          <w:lang w:val="en-US"/>
        </w:rPr>
        <w:t>next_symbol</w:t>
      </w:r>
      <w:proofErr w:type="spellEnd"/>
    </w:p>
    <w:p w14:paraId="03892DA8" w14:textId="585C8D14" w:rsidR="00C20ED1" w:rsidRPr="005D18B0" w:rsidRDefault="001A386B" w:rsidP="00C20ED1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Hlk99477842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«О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везде,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111-117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особенно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Так как типизация </w:t>
      </w:r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статическая и компилятор всеми правдами и неправдами старается заставить нас писать нормальный код, то нельзя 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сказать,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любой объект — это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одновременно и он сам или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. Но как же моделировать такое поведение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?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все хорошо – это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Some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со значением, если плохо – то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пустой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None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(ещё раз скажем спасибо 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). Как оказалось при всей своей «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математичности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» и «</w:t>
      </w:r>
      <w:proofErr w:type="spellStart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сишности</w:t>
      </w:r>
      <w:proofErr w:type="spell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-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 работать почти </w:t>
      </w:r>
      <w:proofErr w:type="gramStart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также</w:t>
      </w:r>
      <w:proofErr w:type="gramEnd"/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много раз вызвать через точку свойства и тем самым изменять (мутировать) данные на ходу.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бы сравнил с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Promise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тем лишь исключением, что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Promise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выполнится когда-то там не сразу, а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именно обертка на результат (повторил кстати такой класс в </w:t>
      </w:r>
      <w:r w:rsidR="00F2361B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прикольно получилось). Рассмотрим конкретно на </w:t>
      </w:r>
      <w:r w:rsidR="00F2361B" w:rsidRPr="00F2361B">
        <w:rPr>
          <w:rFonts w:ascii="Times New Roman" w:eastAsia="Times New Roman" w:hAnsi="Times New Roman" w:cs="Times New Roman"/>
          <w:sz w:val="28"/>
          <w:szCs w:val="28"/>
          <w:lang w:val="ru-RU"/>
        </w:rPr>
        <w:t>next_number16_4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функция, которая переводит (если это возможно), следующие 4 символа в итераторе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</w:t>
      </w:r>
      <w:r w:rsidR="000E28EB" w:rsidRP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16-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ричн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ой записи кода символа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>сам этот</w:t>
      </w:r>
      <w:r w:rsidR="00F2361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E28E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символ. 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раза подряд «запакуем» соседние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один и в конце попытаемся привести всё к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. Можно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записать и другим способом (листинг 3). Основная моя благодарность что такая возможность вообще есть – иначе каждый </w:t>
      </w:r>
      <w:r w:rsidR="005D18B0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5D18B0"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порождал минимум по дополнительному уровню вложенности и превратился в очень сложно </w:t>
      </w:r>
      <w:proofErr w:type="spellStart"/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переваримый</w:t>
      </w:r>
      <w:proofErr w:type="spellEnd"/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нечитаемый кусок кода, а так – чистенько и красивенько.</w:t>
      </w:r>
    </w:p>
    <w:p w14:paraId="4CA92240" w14:textId="694FB18A" w:rsidR="000E28EB" w:rsidRPr="005D18B0" w:rsidRDefault="000E28EB" w:rsidP="000E28EB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5D18B0">
        <w:rPr>
          <w:bCs/>
          <w:lang w:val="en-US"/>
        </w:rPr>
        <w:t xml:space="preserve">109:   </w:t>
      </w:r>
      <w:proofErr w:type="spellStart"/>
      <w:r w:rsidRPr="000E28EB">
        <w:rPr>
          <w:bCs/>
          <w:lang w:val="en-US"/>
        </w:rPr>
        <w:t>fn</w:t>
      </w:r>
      <w:proofErr w:type="spellEnd"/>
      <w:r w:rsidRPr="005D18B0">
        <w:rPr>
          <w:bCs/>
          <w:lang w:val="en-US"/>
        </w:rPr>
        <w:t xml:space="preserve"> </w:t>
      </w:r>
      <w:r>
        <w:rPr>
          <w:bCs/>
          <w:lang w:val="en-US"/>
        </w:rPr>
        <w:t>next</w:t>
      </w:r>
      <w:r w:rsidRPr="005D18B0">
        <w:rPr>
          <w:bCs/>
          <w:lang w:val="en-US"/>
        </w:rPr>
        <w:t>_16(</w:t>
      </w:r>
      <w:r>
        <w:rPr>
          <w:bCs/>
          <w:lang w:val="en-US"/>
        </w:rPr>
        <w:t>a</w:t>
      </w:r>
      <w:r w:rsidRPr="005D18B0">
        <w:rPr>
          <w:bCs/>
          <w:lang w:val="en-US"/>
        </w:rPr>
        <w:t xml:space="preserve">: </w:t>
      </w:r>
      <w:r w:rsidRPr="000E28EB">
        <w:rPr>
          <w:bCs/>
          <w:lang w:val="en-US"/>
        </w:rPr>
        <w:t>u</w:t>
      </w:r>
      <w:r w:rsidRPr="005D18B0">
        <w:rPr>
          <w:bCs/>
          <w:lang w:val="en-US"/>
        </w:rPr>
        <w:t>32</w:t>
      </w:r>
      <w:r w:rsidRPr="005D18B0">
        <w:rPr>
          <w:bCs/>
          <w:lang w:val="en-US"/>
        </w:rPr>
        <w:t xml:space="preserve">, </w:t>
      </w:r>
      <w:r>
        <w:rPr>
          <w:bCs/>
          <w:lang w:val="en-US"/>
        </w:rPr>
        <w:t>b</w:t>
      </w:r>
      <w:r w:rsidRPr="005D18B0">
        <w:rPr>
          <w:bCs/>
          <w:lang w:val="en-US"/>
        </w:rPr>
        <w:t xml:space="preserve">: </w:t>
      </w:r>
      <w:r w:rsidRPr="000E28EB">
        <w:rPr>
          <w:bCs/>
          <w:lang w:val="en-US"/>
        </w:rPr>
        <w:t>u</w:t>
      </w:r>
      <w:r w:rsidRPr="005D18B0">
        <w:rPr>
          <w:bCs/>
          <w:lang w:val="en-US"/>
        </w:rPr>
        <w:t xml:space="preserve">32) -&gt; </w:t>
      </w:r>
      <w:r w:rsidRPr="000E28EB">
        <w:rPr>
          <w:bCs/>
          <w:lang w:val="en-US"/>
        </w:rPr>
        <w:t>u</w:t>
      </w:r>
      <w:r w:rsidRPr="005D18B0">
        <w:rPr>
          <w:bCs/>
          <w:lang w:val="en-US"/>
        </w:rPr>
        <w:t xml:space="preserve">32 </w:t>
      </w:r>
      <w:proofErr w:type="gramStart"/>
      <w:r w:rsidRPr="005D18B0">
        <w:rPr>
          <w:bCs/>
          <w:lang w:val="en-US"/>
        </w:rPr>
        <w:t>{</w:t>
      </w:r>
      <w:r w:rsidRPr="005D18B0">
        <w:rPr>
          <w:bCs/>
          <w:lang w:val="en-US"/>
        </w:rPr>
        <w:t xml:space="preserve"> </w:t>
      </w:r>
      <w:r w:rsidRPr="009E2388">
        <w:rPr>
          <w:bCs/>
          <w:lang w:val="en-US"/>
        </w:rPr>
        <w:t>a</w:t>
      </w:r>
      <w:proofErr w:type="gramEnd"/>
      <w:r w:rsidRPr="005D18B0">
        <w:rPr>
          <w:bCs/>
          <w:lang w:val="en-US"/>
        </w:rPr>
        <w:t xml:space="preserve"> * 16 + </w:t>
      </w:r>
      <w:r w:rsidRPr="009E2388">
        <w:rPr>
          <w:bCs/>
          <w:lang w:val="en-US"/>
        </w:rPr>
        <w:t>b</w:t>
      </w:r>
      <w:r w:rsidRPr="005D18B0">
        <w:rPr>
          <w:bCs/>
          <w:lang w:val="en-US"/>
        </w:rPr>
        <w:t xml:space="preserve"> }</w:t>
      </w:r>
    </w:p>
    <w:p w14:paraId="1B1D510D" w14:textId="73E2E6BA" w:rsidR="000E28EB" w:rsidRPr="000E28EB" w:rsidRDefault="000E28EB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de-DE"/>
        </w:rPr>
      </w:pPr>
      <w:r>
        <w:rPr>
          <w:bCs/>
          <w:lang w:val="de-DE"/>
        </w:rPr>
        <w:t>110:</w:t>
      </w:r>
    </w:p>
    <w:p w14:paraId="1D96915E" w14:textId="62D2D102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111:   </w:t>
      </w:r>
      <w:proofErr w:type="spellStart"/>
      <w:r w:rsidRPr="000C2123">
        <w:rPr>
          <w:bCs/>
          <w:lang w:val="en-US"/>
        </w:rPr>
        <w:t>fn</w:t>
      </w:r>
      <w:proofErr w:type="spellEnd"/>
      <w:r w:rsidRPr="000C2123">
        <w:rPr>
          <w:bCs/>
          <w:lang w:val="en-US"/>
        </w:rPr>
        <w:t xml:space="preserve"> next_number16_4(&amp;mut self, x: char) -&gt; Option&lt;char&gt; {</w:t>
      </w:r>
    </w:p>
    <w:p w14:paraId="34539340" w14:textId="77777777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>112:     to_digit_16(x)</w:t>
      </w:r>
    </w:p>
    <w:p w14:paraId="7BF4E272" w14:textId="2A7AF4AA" w:rsidR="009E2388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113:       </w:t>
      </w:r>
      <w:r w:rsidRPr="009E2388">
        <w:rPr>
          <w:bCs/>
          <w:lang w:val="en-US"/>
        </w:rPr>
        <w:t>.zip(self.</w:t>
      </w:r>
      <w:proofErr w:type="gramStart"/>
      <w:r w:rsidRPr="009E2388">
        <w:rPr>
          <w:bCs/>
          <w:lang w:val="en-US"/>
        </w:rPr>
        <w:t>0.next</w:t>
      </w:r>
      <w:proofErr w:type="gramEnd"/>
      <w:r w:rsidRPr="009E2388">
        <w:rPr>
          <w:bCs/>
          <w:lang w:val="en-US"/>
        </w:rPr>
        <w:t>().</w:t>
      </w:r>
      <w:proofErr w:type="spellStart"/>
      <w:r w:rsidRPr="009E2388">
        <w:rPr>
          <w:bCs/>
          <w:lang w:val="en-US"/>
        </w:rPr>
        <w:t>and_then</w:t>
      </w:r>
      <w:proofErr w:type="spellEnd"/>
      <w:r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Pr="009E2388">
        <w:rPr>
          <w:bCs/>
          <w:lang w:val="en-US"/>
        </w:rPr>
        <w:t>)</w:t>
      </w:r>
    </w:p>
    <w:p w14:paraId="3A1C0EE2" w14:textId="51BCA089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114:       </w:t>
      </w:r>
      <w:r w:rsidR="000E28EB" w:rsidRPr="009E2388">
        <w:rPr>
          <w:bCs/>
          <w:lang w:val="en-US"/>
        </w:rPr>
        <w:t>.zip(self.</w:t>
      </w:r>
      <w:proofErr w:type="gramStart"/>
      <w:r w:rsidR="000E28EB" w:rsidRPr="009E2388">
        <w:rPr>
          <w:bCs/>
          <w:lang w:val="en-US"/>
        </w:rPr>
        <w:t>0.next</w:t>
      </w:r>
      <w:proofErr w:type="gramEnd"/>
      <w:r w:rsidR="000E28EB" w:rsidRPr="009E2388">
        <w:rPr>
          <w:bCs/>
          <w:lang w:val="en-US"/>
        </w:rPr>
        <w:t>().</w:t>
      </w:r>
      <w:proofErr w:type="spellStart"/>
      <w:r w:rsidR="000E28EB" w:rsidRPr="009E2388">
        <w:rPr>
          <w:bCs/>
          <w:lang w:val="en-US"/>
        </w:rPr>
        <w:t>and_then</w:t>
      </w:r>
      <w:proofErr w:type="spellEnd"/>
      <w:r w:rsidR="000E28EB"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="000E28EB" w:rsidRPr="009E2388">
        <w:rPr>
          <w:bCs/>
          <w:lang w:val="en-US"/>
        </w:rPr>
        <w:t>)</w:t>
      </w:r>
    </w:p>
    <w:p w14:paraId="6173B866" w14:textId="38A7DD92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115:       </w:t>
      </w:r>
      <w:r w:rsidR="000E28EB" w:rsidRPr="009E2388">
        <w:rPr>
          <w:bCs/>
          <w:lang w:val="en-US"/>
        </w:rPr>
        <w:t>.zip(self.</w:t>
      </w:r>
      <w:proofErr w:type="gramStart"/>
      <w:r w:rsidR="000E28EB" w:rsidRPr="009E2388">
        <w:rPr>
          <w:bCs/>
          <w:lang w:val="en-US"/>
        </w:rPr>
        <w:t>0.next</w:t>
      </w:r>
      <w:proofErr w:type="gramEnd"/>
      <w:r w:rsidR="000E28EB" w:rsidRPr="009E2388">
        <w:rPr>
          <w:bCs/>
          <w:lang w:val="en-US"/>
        </w:rPr>
        <w:t>().</w:t>
      </w:r>
      <w:proofErr w:type="spellStart"/>
      <w:r w:rsidR="000E28EB" w:rsidRPr="009E2388">
        <w:rPr>
          <w:bCs/>
          <w:lang w:val="en-US"/>
        </w:rPr>
        <w:t>and_then</w:t>
      </w:r>
      <w:proofErr w:type="spellEnd"/>
      <w:r w:rsidR="000E28EB" w:rsidRPr="009E2388">
        <w:rPr>
          <w:bCs/>
          <w:lang w:val="en-US"/>
        </w:rPr>
        <w:t>(to_digit_16)).map(</w:t>
      </w:r>
      <w:r w:rsidR="000E28EB">
        <w:rPr>
          <w:bCs/>
          <w:lang w:val="en-US"/>
        </w:rPr>
        <w:t>next</w:t>
      </w:r>
      <w:r w:rsidR="000E28EB" w:rsidRPr="000E28EB">
        <w:rPr>
          <w:bCs/>
          <w:lang w:val="en-US"/>
        </w:rPr>
        <w:t>_16</w:t>
      </w:r>
      <w:r w:rsidR="000E28EB" w:rsidRPr="009E2388">
        <w:rPr>
          <w:bCs/>
          <w:lang w:val="en-US"/>
        </w:rPr>
        <w:t>)</w:t>
      </w:r>
    </w:p>
    <w:p w14:paraId="2F75FD5E" w14:textId="6C1657A6" w:rsidR="009E2388" w:rsidRPr="000C2123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116:       </w:t>
      </w:r>
      <w:r w:rsidR="000E28EB" w:rsidRPr="000E28EB">
        <w:rPr>
          <w:bCs/>
          <w:lang w:val="en-US"/>
        </w:rPr>
        <w:t>.</w:t>
      </w:r>
      <w:proofErr w:type="spellStart"/>
      <w:r w:rsidR="000E28EB" w:rsidRPr="000E28EB">
        <w:rPr>
          <w:bCs/>
          <w:lang w:val="en-US"/>
        </w:rPr>
        <w:t>and_</w:t>
      </w:r>
      <w:proofErr w:type="gramStart"/>
      <w:r w:rsidR="000E28EB" w:rsidRPr="000E28EB">
        <w:rPr>
          <w:bCs/>
          <w:lang w:val="en-US"/>
        </w:rPr>
        <w:t>then</w:t>
      </w:r>
      <w:proofErr w:type="spellEnd"/>
      <w:r w:rsidR="000E28EB" w:rsidRPr="000E28EB">
        <w:rPr>
          <w:bCs/>
          <w:lang w:val="en-US"/>
        </w:rPr>
        <w:t>(</w:t>
      </w:r>
      <w:proofErr w:type="gramEnd"/>
      <w:r w:rsidR="000E28EB" w:rsidRPr="000E28EB">
        <w:rPr>
          <w:bCs/>
          <w:lang w:val="en-US"/>
        </w:rPr>
        <w:t>char::from_u32)</w:t>
      </w:r>
    </w:p>
    <w:p w14:paraId="015A9300" w14:textId="476C36D9" w:rsidR="009E2388" w:rsidRPr="009E2388" w:rsidRDefault="009E2388" w:rsidP="009E2388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0C2123">
        <w:rPr>
          <w:bCs/>
          <w:lang w:val="en-US"/>
        </w:rPr>
        <w:t xml:space="preserve">117: </w:t>
      </w:r>
      <w:proofErr w:type="gramStart"/>
      <w:r w:rsidRPr="000C2123">
        <w:rPr>
          <w:bCs/>
          <w:lang w:val="en-US"/>
        </w:rPr>
        <w:t xml:space="preserve">  }</w:t>
      </w:r>
      <w:proofErr w:type="gramEnd"/>
    </w:p>
    <w:p w14:paraId="50C0D7D8" w14:textId="5DC22AED" w:rsidR="009E2388" w:rsidRDefault="009E2388" w:rsidP="009E2388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Другой способ сделать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en-US"/>
        </w:rPr>
        <w:t>number</w:t>
      </w:r>
      <w:r w:rsidRPr="009E2388">
        <w:rPr>
          <w:rFonts w:ascii="Times New Roman" w:eastAsia="Times New Roman" w:hAnsi="Times New Roman" w:cs="Times New Roman"/>
          <w:sz w:val="28"/>
          <w:szCs w:val="28"/>
          <w:lang w:val="ru-RU"/>
        </w:rPr>
        <w:t>16_4</w:t>
      </w:r>
    </w:p>
    <w:p w14:paraId="7CF59D76" w14:textId="2826E3A8" w:rsidR="005D18B0" w:rsidRDefault="005D18B0" w:rsidP="005D18B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«О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5D18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104, 121, 141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т.д.</w:t>
      </w:r>
      <w:r w:rsidRPr="001A38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Очень приятная конструкция,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похожа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proofErr w:type="gramEnd"/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 есть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возможность д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еструктуризаци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значения и автоматической проверки на соответствие с типом. Очень удобная вещь – если обертка по типу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одного типа – то достаем значение и дальше работаем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 ним, если нет – то и доставать нам нечего, так что идем дальше – достаточно удобно, НО нельзя после (или до) этого (а в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можно) сделать какую-то доп. проверку – например, символ достается и это буква (см. </w:t>
      </w:r>
      <w:proofErr w:type="gramStart"/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141-142</w:t>
      </w:r>
      <w:proofErr w:type="gramEnd"/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121-132). Правда на эту тему у создателей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уже есть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issue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746306"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https://github.com/rust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noBreakHyphen/>
      </w:r>
      <w:r w:rsidR="00746306"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lang/rust/issues/53667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при попытке скомпоновать в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en-US"/>
        </w:rPr>
        <w:t>let</w:t>
      </w:r>
      <w:r w:rsidR="003E2FA2" w:rsidRPr="003E2FA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с доп. проверкой, именно туда компилятор нас и отсылает – ждем, надеемся и верим, что когда-нибудь подвезут такую возможность, а пока «увы и ах»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3E2FA2">
        <w:rPr>
          <w:rFonts w:ascii="Times New Roman" w:eastAsia="Times New Roman" w:hAnsi="Times New Roman" w:cs="Times New Roman"/>
          <w:sz w:val="28"/>
          <w:szCs w:val="28"/>
          <w:lang w:val="ru-RU"/>
        </w:rPr>
        <w:t>лишний уровень вложенности</w:t>
      </w:r>
      <w:r w:rsidR="00746306">
        <w:rPr>
          <w:rFonts w:ascii="Times New Roman" w:eastAsia="Times New Roman" w:hAnsi="Times New Roman" w:cs="Times New Roman"/>
          <w:sz w:val="28"/>
          <w:szCs w:val="28"/>
          <w:lang w:val="ru-RU"/>
        </w:rPr>
        <w:t>: не критично, но обидно.</w:t>
      </w:r>
    </w:p>
    <w:p w14:paraId="28C0D841" w14:textId="6DFDD588" w:rsidR="00E80167" w:rsidRPr="00E80167" w:rsidRDefault="00746306" w:rsidP="00E8016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«Остатки».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Match</w:t>
      </w:r>
      <w:r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Loop</w:t>
      </w:r>
      <w:r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прикольные блоки: и значение возвращают, и возможностей очень много.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74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пришлось отказать от идеи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по-честному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вызвать итератор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как иначе не было бы доступа 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HashMap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идентификаторов: обидно, но логично – управление, то в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надо передать, не получилось «и рыбку съесть и на качелях покачаться». Не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mut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NotNull</w:t>
      </w:r>
      <w:proofErr w:type="spellEnd"/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механизм доступов и разрешений перевернут в более логичную строну</w:t>
      </w:r>
      <w:r w:rsidR="006A636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делать дополнительные финты, надо </w:t>
      </w:r>
      <w:r w:rsidR="006A6362">
        <w:rPr>
          <w:rFonts w:ascii="Times New Roman" w:eastAsia="Times New Roman" w:hAnsi="Times New Roman" w:cs="Times New Roman"/>
          <w:sz w:val="28"/>
          <w:szCs w:val="28"/>
          <w:lang w:val="ru-RU"/>
        </w:rPr>
        <w:t>именно «запросить» это, написать доп. слово, а не наоборот – доп. словами «ограничивать» логику.</w:t>
      </w:r>
    </w:p>
    <w:p w14:paraId="567FADEF" w14:textId="3F0171B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065A0915" w:rsidR="003E304A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 навык разработки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Rust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80167" w:rsidRP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Язык, конечно, </w:t>
      </w:r>
      <w:proofErr w:type="spellStart"/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строговат</w:t>
      </w:r>
      <w:proofErr w:type="spellEnd"/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, но благодаря многочисленным особенностям – писать на нем очень приятно. Хочу теперь написать свой язык с блоками возвращающие значения</w:t>
      </w:r>
      <w:r w:rsidR="006A636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6A6362">
        <w:rPr>
          <w:rFonts w:ascii="Times New Roman" w:eastAsia="Times New Roman" w:hAnsi="Times New Roman" w:cs="Times New Roman"/>
          <w:sz w:val="28"/>
          <w:szCs w:val="28"/>
          <w:lang w:val="en-US"/>
        </w:rPr>
        <w:t>mut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E80167">
        <w:rPr>
          <w:rFonts w:ascii="Times New Roman" w:eastAsia="Times New Roman" w:hAnsi="Times New Roman" w:cs="Times New Roman"/>
          <w:sz w:val="28"/>
          <w:szCs w:val="28"/>
          <w:lang w:val="en-US"/>
        </w:rPr>
        <w:t>Optional</w:t>
      </w:r>
      <w:r w:rsidR="00E801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71B151D" w14:textId="10A0C0FA" w:rsidR="0017784A" w:rsidRPr="0017784A" w:rsidRDefault="001778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7784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Ссылка на репозиторий:</w:t>
      </w:r>
    </w:p>
    <w:p w14:paraId="0217F2B1" w14:textId="2DB75CCC" w:rsidR="0017784A" w:rsidRPr="0017784A" w:rsidRDefault="001778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7784A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https://github.com/ZhukDmitryOlegovich/compiler-labs-lab4</w:t>
      </w:r>
    </w:p>
    <w:sectPr w:rsidR="0017784A" w:rsidRPr="0017784A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34FD"/>
    <w:multiLevelType w:val="hybridMultilevel"/>
    <w:tmpl w:val="654A62BC"/>
    <w:lvl w:ilvl="0" w:tplc="9D8A3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1A7636D"/>
    <w:multiLevelType w:val="hybridMultilevel"/>
    <w:tmpl w:val="2ED4E3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84283"/>
    <w:rsid w:val="000B344D"/>
    <w:rsid w:val="000C2123"/>
    <w:rsid w:val="000E28EB"/>
    <w:rsid w:val="000F212D"/>
    <w:rsid w:val="00125D87"/>
    <w:rsid w:val="001603A3"/>
    <w:rsid w:val="00163508"/>
    <w:rsid w:val="0017784A"/>
    <w:rsid w:val="001A386B"/>
    <w:rsid w:val="001C4E8A"/>
    <w:rsid w:val="001C7084"/>
    <w:rsid w:val="001D3C70"/>
    <w:rsid w:val="001F6472"/>
    <w:rsid w:val="00222C03"/>
    <w:rsid w:val="002244FC"/>
    <w:rsid w:val="002858E0"/>
    <w:rsid w:val="002B172D"/>
    <w:rsid w:val="00354CB7"/>
    <w:rsid w:val="00372E6E"/>
    <w:rsid w:val="00392A92"/>
    <w:rsid w:val="003A6830"/>
    <w:rsid w:val="003B218A"/>
    <w:rsid w:val="003E2FA2"/>
    <w:rsid w:val="003E304A"/>
    <w:rsid w:val="003F27BB"/>
    <w:rsid w:val="004174D1"/>
    <w:rsid w:val="005626DD"/>
    <w:rsid w:val="00596320"/>
    <w:rsid w:val="005A1F9B"/>
    <w:rsid w:val="005D18B0"/>
    <w:rsid w:val="00602630"/>
    <w:rsid w:val="0061627C"/>
    <w:rsid w:val="006820A1"/>
    <w:rsid w:val="006A6362"/>
    <w:rsid w:val="006B39ED"/>
    <w:rsid w:val="00746306"/>
    <w:rsid w:val="00764A18"/>
    <w:rsid w:val="007835D9"/>
    <w:rsid w:val="007B493D"/>
    <w:rsid w:val="007E0C71"/>
    <w:rsid w:val="00802CAA"/>
    <w:rsid w:val="00804977"/>
    <w:rsid w:val="00833EB8"/>
    <w:rsid w:val="00837237"/>
    <w:rsid w:val="00870EBE"/>
    <w:rsid w:val="008C1AB5"/>
    <w:rsid w:val="008C5DEF"/>
    <w:rsid w:val="008D3600"/>
    <w:rsid w:val="009057D2"/>
    <w:rsid w:val="00907EE4"/>
    <w:rsid w:val="0096526A"/>
    <w:rsid w:val="009A7EAA"/>
    <w:rsid w:val="009E2388"/>
    <w:rsid w:val="00A91515"/>
    <w:rsid w:val="00A91FEC"/>
    <w:rsid w:val="00AB04BB"/>
    <w:rsid w:val="00B9346E"/>
    <w:rsid w:val="00C20ED1"/>
    <w:rsid w:val="00C428BF"/>
    <w:rsid w:val="00CA7086"/>
    <w:rsid w:val="00CF4BAC"/>
    <w:rsid w:val="00D506B5"/>
    <w:rsid w:val="00D84151"/>
    <w:rsid w:val="00D86F41"/>
    <w:rsid w:val="00DA00B6"/>
    <w:rsid w:val="00DC4DA3"/>
    <w:rsid w:val="00E736BD"/>
    <w:rsid w:val="00E80167"/>
    <w:rsid w:val="00F2361B"/>
    <w:rsid w:val="00F25534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9B59579E-A223-44D4-9DC6-5FD43295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66DD4"/>
  </w:style>
  <w:style w:type="paragraph" w:styleId="aa">
    <w:name w:val="footer"/>
    <w:basedOn w:val="a"/>
    <w:link w:val="ab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114</TotalTime>
  <Pages>13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Жук</dc:creator>
  <cp:keywords/>
  <dc:description/>
  <cp:lastModifiedBy>Дмитрий Жук</cp:lastModifiedBy>
  <cp:revision>4</cp:revision>
  <cp:lastPrinted>2022-03-29T17:43:00Z</cp:lastPrinted>
  <dcterms:created xsi:type="dcterms:W3CDTF">2022-03-29T15:28:00Z</dcterms:created>
  <dcterms:modified xsi:type="dcterms:W3CDTF">2022-03-29T17:43:00Z</dcterms:modified>
</cp:coreProperties>
</file>